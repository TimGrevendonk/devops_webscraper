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2"/>
        <w:gridCol w:w="4829"/>
      </w:tblGrid>
      <w:tr w:rsidR="00492CF1" w:rsidRPr="003467A3" w14:paraId="2F9EF401" w14:textId="77777777" w:rsidTr="28DDAD30">
        <w:trPr>
          <w:trHeight w:hRule="exact" w:val="6804"/>
        </w:trPr>
        <w:tc>
          <w:tcPr>
            <w:tcW w:w="8901" w:type="dxa"/>
            <w:gridSpan w:val="2"/>
          </w:tcPr>
          <w:p w14:paraId="321D785A" w14:textId="19DFB0CA" w:rsidR="00492CF1" w:rsidRPr="003467A3" w:rsidRDefault="00492CF1" w:rsidP="00E849C2">
            <w:pPr>
              <w:rPr>
                <w:lang w:val="nl-BE"/>
              </w:rPr>
            </w:pPr>
          </w:p>
        </w:tc>
      </w:tr>
      <w:tr w:rsidR="00492CF1" w:rsidRPr="0092230F" w14:paraId="6650CB14" w14:textId="77777777" w:rsidTr="28DDAD30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0003A601" w14:textId="1DAE8279" w:rsidR="00492CF1" w:rsidRPr="00117CE1" w:rsidRDefault="00117CE1" w:rsidP="00E849C2">
            <w:pPr>
              <w:pStyle w:val="Cover-titel"/>
              <w:rPr>
                <w:caps w:val="0"/>
                <w:szCs w:val="36"/>
                <w:lang w:val="en-BE"/>
              </w:rPr>
            </w:pPr>
            <w:r>
              <w:rPr>
                <w:caps w:val="0"/>
                <w:szCs w:val="36"/>
                <w:lang w:val="en-BE"/>
              </w:rPr>
              <w:t>DevOps case study</w:t>
            </w:r>
          </w:p>
          <w:p w14:paraId="27042D76" w14:textId="230B28DE" w:rsidR="00492CF1" w:rsidRPr="00117CE1" w:rsidRDefault="00AD5C32" w:rsidP="00E849C2">
            <w:pPr>
              <w:pStyle w:val="Cover-ondertitel"/>
              <w:rPr>
                <w:b w:val="0"/>
                <w:szCs w:val="36"/>
                <w:lang w:val="en-BE"/>
              </w:rPr>
            </w:pPr>
            <w:r>
              <w:rPr>
                <w:b w:val="0"/>
                <w:szCs w:val="36"/>
                <w:lang w:val="en-BE"/>
              </w:rPr>
              <w:t xml:space="preserve">Case 5: </w:t>
            </w:r>
            <w:r w:rsidR="00117CE1">
              <w:rPr>
                <w:b w:val="0"/>
                <w:szCs w:val="36"/>
                <w:lang w:val="en-BE"/>
              </w:rPr>
              <w:t>Web scraper</w:t>
            </w:r>
          </w:p>
        </w:tc>
      </w:tr>
      <w:tr w:rsidR="00492CF1" w:rsidRPr="00D23087" w14:paraId="79F24781" w14:textId="77777777" w:rsidTr="28DDAD30">
        <w:trPr>
          <w:trHeight w:val="1134"/>
        </w:trPr>
        <w:tc>
          <w:tcPr>
            <w:tcW w:w="4072" w:type="dxa"/>
            <w:vMerge w:val="restart"/>
            <w:tcMar>
              <w:right w:w="284" w:type="dxa"/>
            </w:tcMar>
            <w:vAlign w:val="bottom"/>
          </w:tcPr>
          <w:p w14:paraId="448BA34E" w14:textId="35B0E6B1" w:rsidR="00492CF1" w:rsidRDefault="00117CE1" w:rsidP="00E849C2">
            <w:pPr>
              <w:pStyle w:val="Cover-namen"/>
              <w:rPr>
                <w:b/>
                <w:color w:val="F04C25"/>
                <w:szCs w:val="18"/>
              </w:rPr>
            </w:pPr>
            <w:r>
              <w:rPr>
                <w:b/>
                <w:color w:val="F04C25"/>
                <w:szCs w:val="18"/>
                <w:lang w:val="en-BE"/>
              </w:rPr>
              <w:t>APP/AI 01</w:t>
            </w:r>
            <w:r w:rsidR="00276897">
              <w:rPr>
                <w:b/>
                <w:color w:val="F04C25"/>
                <w:szCs w:val="18"/>
              </w:rPr>
              <w:t xml:space="preserve"> </w:t>
            </w:r>
          </w:p>
          <w:p w14:paraId="4754BDE3" w14:textId="04F00D6E" w:rsidR="00276897" w:rsidRPr="0087024F" w:rsidRDefault="0087024F" w:rsidP="00E849C2">
            <w:pPr>
              <w:pStyle w:val="Cover-namen"/>
              <w:rPr>
                <w:color w:val="F04C25"/>
                <w:szCs w:val="18"/>
              </w:rPr>
            </w:pPr>
            <w:r>
              <w:rPr>
                <w:color w:val="F04C25"/>
                <w:szCs w:val="18"/>
              </w:rPr>
              <w:br/>
            </w:r>
            <w:r w:rsidR="00C624DF">
              <w:rPr>
                <w:color w:val="F04C25"/>
                <w:szCs w:val="18"/>
              </w:rPr>
              <w:t>Grevendonk</w:t>
            </w:r>
            <w:r w:rsidR="008A7482">
              <w:rPr>
                <w:color w:val="F04C25"/>
                <w:szCs w:val="18"/>
                <w:lang w:val="en-BE"/>
              </w:rPr>
              <w:t xml:space="preserve"> Tim</w:t>
            </w:r>
            <w:r w:rsidR="00C624DF">
              <w:rPr>
                <w:color w:val="F04C25"/>
                <w:szCs w:val="18"/>
              </w:rPr>
              <w:t xml:space="preserve"> </w:t>
            </w:r>
          </w:p>
          <w:p w14:paraId="3C04D22F" w14:textId="77777777" w:rsidR="00492CF1" w:rsidRPr="000B4456" w:rsidRDefault="00492CF1" w:rsidP="00E849C2">
            <w:pPr>
              <w:pStyle w:val="Cover-namen"/>
              <w:rPr>
                <w:szCs w:val="18"/>
              </w:rPr>
            </w:pPr>
          </w:p>
        </w:tc>
        <w:tc>
          <w:tcPr>
            <w:tcW w:w="4829" w:type="dxa"/>
            <w:vAlign w:val="bottom"/>
          </w:tcPr>
          <w:p w14:paraId="20002FAA" w14:textId="02305DF3" w:rsidR="00492CF1" w:rsidRPr="0002748F" w:rsidRDefault="00276897" w:rsidP="00E849C2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2</w:t>
            </w:r>
            <w:r w:rsidRPr="00276897">
              <w:rPr>
                <w:vertAlign w:val="superscript"/>
                <w:lang w:val="nl-BE"/>
              </w:rPr>
              <w:t>de</w:t>
            </w:r>
            <w:r>
              <w:rPr>
                <w:lang w:val="nl-BE"/>
              </w:rPr>
              <w:t xml:space="preserve"> fase IT Factory</w:t>
            </w:r>
          </w:p>
          <w:p w14:paraId="42315763" w14:textId="77777777" w:rsidR="00492CF1" w:rsidRPr="00D23087" w:rsidRDefault="00492CF1" w:rsidP="00E849C2">
            <w:pPr>
              <w:pStyle w:val="Cover-afstudeerrichting"/>
            </w:pPr>
          </w:p>
        </w:tc>
      </w:tr>
      <w:tr w:rsidR="00492CF1" w:rsidRPr="00D23087" w14:paraId="410B9872" w14:textId="77777777" w:rsidTr="28DDAD30">
        <w:tc>
          <w:tcPr>
            <w:tcW w:w="4072" w:type="dxa"/>
            <w:vMerge/>
          </w:tcPr>
          <w:p w14:paraId="5EAE1832" w14:textId="77777777" w:rsidR="00492CF1" w:rsidRPr="00D23087" w:rsidRDefault="00492CF1" w:rsidP="00E849C2">
            <w:pPr>
              <w:rPr>
                <w:lang w:val="nl-BE"/>
              </w:rPr>
            </w:pPr>
          </w:p>
        </w:tc>
        <w:tc>
          <w:tcPr>
            <w:tcW w:w="4829" w:type="dxa"/>
            <w:tcMar>
              <w:top w:w="170" w:type="dxa"/>
              <w:bottom w:w="170" w:type="dxa"/>
            </w:tcMar>
          </w:tcPr>
          <w:p w14:paraId="57E32B93" w14:textId="77777777" w:rsidR="00492CF1" w:rsidRPr="00340E25" w:rsidRDefault="00492CF1" w:rsidP="00E849C2">
            <w:pPr>
              <w:pStyle w:val="Cover-graad"/>
              <w:rPr>
                <w:szCs w:val="18"/>
              </w:rPr>
            </w:pPr>
          </w:p>
        </w:tc>
      </w:tr>
      <w:tr w:rsidR="00492CF1" w:rsidRPr="00015E45" w14:paraId="2F00AF94" w14:textId="77777777" w:rsidTr="28DDAD30">
        <w:tc>
          <w:tcPr>
            <w:tcW w:w="4072" w:type="dxa"/>
            <w:vMerge/>
          </w:tcPr>
          <w:p w14:paraId="74E4126C" w14:textId="77777777" w:rsidR="00492CF1" w:rsidRPr="003467A3" w:rsidRDefault="00492CF1" w:rsidP="00E849C2">
            <w:pPr>
              <w:rPr>
                <w:lang w:val="nl-BE"/>
              </w:rPr>
            </w:pPr>
          </w:p>
        </w:tc>
        <w:tc>
          <w:tcPr>
            <w:tcW w:w="4829" w:type="dxa"/>
            <w:tcMar>
              <w:top w:w="0" w:type="dxa"/>
              <w:bottom w:w="851" w:type="dxa"/>
            </w:tcMar>
          </w:tcPr>
          <w:p w14:paraId="6CA39E3C" w14:textId="23F15543" w:rsidR="00492CF1" w:rsidRPr="003467A3" w:rsidRDefault="00444DF4" w:rsidP="00E849C2">
            <w:pPr>
              <w:pStyle w:val="Cover-academiejaarcampus"/>
            </w:pPr>
            <w:r>
              <w:t>Academiejaar 20</w:t>
            </w:r>
            <w:r w:rsidR="002F09BE">
              <w:t>2</w:t>
            </w:r>
            <w:r w:rsidR="00A94B1B">
              <w:t>1</w:t>
            </w:r>
            <w:r w:rsidR="00B122F5">
              <w:t>-20</w:t>
            </w:r>
            <w:r w:rsidR="5D7C7FAB">
              <w:t>2</w:t>
            </w:r>
            <w:r w:rsidR="00A94B1B">
              <w:t>2</w:t>
            </w:r>
          </w:p>
          <w:p w14:paraId="5BFA5E4E" w14:textId="214518E0" w:rsidR="00492CF1" w:rsidRPr="003467A3" w:rsidRDefault="00492CF1" w:rsidP="00E849C2">
            <w:pPr>
              <w:pStyle w:val="Cover-academiejaarcampus"/>
            </w:pPr>
            <w:r w:rsidRPr="003467A3">
              <w:t xml:space="preserve">Campus </w:t>
            </w:r>
            <w:r>
              <w:t>Geel, Kleinhoefstraat 4</w:t>
            </w:r>
            <w:r w:rsidRPr="003467A3">
              <w:t>, BE-</w:t>
            </w:r>
            <w:r>
              <w:t>2440 Gee</w:t>
            </w:r>
            <w:r w:rsidR="00276897">
              <w:t>l</w:t>
            </w:r>
          </w:p>
        </w:tc>
      </w:tr>
    </w:tbl>
    <w:p w14:paraId="582A632E" w14:textId="7E23549D" w:rsidR="00325FE3" w:rsidRPr="0087024F" w:rsidRDefault="003B390A" w:rsidP="0087024F">
      <w:pPr>
        <w:tabs>
          <w:tab w:val="left" w:pos="1960"/>
        </w:tabs>
        <w:rPr>
          <w:lang w:val="nl-BE"/>
        </w:rPr>
      </w:pPr>
      <w:r>
        <w:rPr>
          <w:noProof/>
          <w:lang w:val="en-US" w:eastAsia="nl-NL"/>
        </w:rPr>
        <w:drawing>
          <wp:anchor distT="0" distB="0" distL="114300" distR="114300" simplePos="0" relativeHeight="251658240" behindDoc="1" locked="0" layoutInCell="0" allowOverlap="1" wp14:anchorId="5F892F08" wp14:editId="0333C160">
            <wp:simplePos x="0" y="0"/>
            <wp:positionH relativeFrom="page">
              <wp:posOffset>15875</wp:posOffset>
            </wp:positionH>
            <wp:positionV relativeFrom="page">
              <wp:posOffset>10902</wp:posOffset>
            </wp:positionV>
            <wp:extent cx="7578090" cy="10715625"/>
            <wp:effectExtent l="0" t="0" r="3810" b="3175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69F">
        <w:rPr>
          <w:lang w:val="nl-BE"/>
        </w:rPr>
        <w:tab/>
      </w:r>
      <w:bookmarkStart w:id="0" w:name="_Toc464731647"/>
    </w:p>
    <w:p w14:paraId="284CCAA5" w14:textId="41EEF02F" w:rsidR="00ED6984" w:rsidRPr="00075271" w:rsidRDefault="00075271" w:rsidP="006E5F9F">
      <w:pPr>
        <w:pStyle w:val="Kopnietininhoud"/>
        <w:rPr>
          <w:lang w:val="en-BE"/>
        </w:rPr>
      </w:pPr>
      <w:bookmarkStart w:id="1" w:name="_Toc88159927"/>
      <w:bookmarkEnd w:id="0"/>
      <w:r>
        <w:rPr>
          <w:lang w:val="en-BE"/>
        </w:rPr>
        <w:lastRenderedPageBreak/>
        <w:t>table of contents</w:t>
      </w:r>
      <w:bookmarkEnd w:id="1"/>
    </w:p>
    <w:sdt>
      <w:sdtPr>
        <w:rPr>
          <w:b w:val="0"/>
          <w:caps w:val="0"/>
        </w:rPr>
        <w:id w:val="6084737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C54016" w14:textId="609C895D" w:rsidR="00B82E1F" w:rsidRDefault="00BD396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r>
            <w:rPr>
              <w:rFonts w:asciiTheme="majorHAnsi" w:eastAsiaTheme="majorEastAsia" w:hAnsiTheme="majorHAnsi" w:cstheme="majorBidi"/>
              <w:b w:val="0"/>
              <w:color w:val="365F91" w:themeColor="accent1" w:themeShade="BF"/>
              <w:sz w:val="32"/>
              <w:szCs w:val="32"/>
              <w:lang w:val="en-GB" w:eastAsia="en-GB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color w:val="365F91" w:themeColor="accent1" w:themeShade="BF"/>
              <w:sz w:val="32"/>
              <w:szCs w:val="32"/>
              <w:lang w:val="en-GB" w:eastAsia="en-GB"/>
            </w:rPr>
            <w:fldChar w:fldCharType="separate"/>
          </w:r>
          <w:hyperlink w:anchor="_Toc88159927" w:history="1">
            <w:r w:rsidR="00B82E1F" w:rsidRPr="00513B46">
              <w:rPr>
                <w:rStyle w:val="Hyperlink"/>
                <w:noProof/>
                <w:lang w:val="en-BE"/>
              </w:rPr>
              <w:t>table of contents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_Toc88159927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92230F">
              <w:rPr>
                <w:noProof/>
                <w:webHidden/>
              </w:rPr>
              <w:t>2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3138508E" w14:textId="0B73F9DC" w:rsidR="00B82E1F" w:rsidRDefault="00CC31C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28" w:history="1">
            <w:r w:rsidR="00B82E1F" w:rsidRPr="00513B46">
              <w:rPr>
                <w:rStyle w:val="Hyperlink"/>
                <w:noProof/>
                <w:lang w:val="en-BE"/>
              </w:rPr>
              <w:t>1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  <w:lang w:val="en-BE"/>
              </w:rPr>
              <w:t>Concept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_Toc88159928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92230F">
              <w:rPr>
                <w:noProof/>
                <w:webHidden/>
              </w:rPr>
              <w:t>3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587712C7" w14:textId="635D6CB7" w:rsidR="00B82E1F" w:rsidRDefault="00CC31C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29" w:history="1">
            <w:r w:rsidR="00B82E1F" w:rsidRPr="00513B46">
              <w:rPr>
                <w:rStyle w:val="Hyperlink"/>
                <w:noProof/>
                <w:lang w:val="en-BE"/>
              </w:rPr>
              <w:t>2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  <w:lang w:val="en-BE"/>
              </w:rPr>
              <w:t>Idea &amp; introduction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_Toc88159929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92230F">
              <w:rPr>
                <w:noProof/>
                <w:webHidden/>
              </w:rPr>
              <w:t>4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6B184929" w14:textId="6E3BDC67" w:rsidR="00B82E1F" w:rsidRDefault="00CC31C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30" w:history="1">
            <w:r w:rsidR="00B82E1F" w:rsidRPr="00513B46">
              <w:rPr>
                <w:rStyle w:val="Hyperlink"/>
                <w:noProof/>
              </w:rPr>
              <w:t>3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  <w:lang w:val="en-BE"/>
              </w:rPr>
              <w:t>Report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_Toc88159930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92230F">
              <w:rPr>
                <w:noProof/>
                <w:webHidden/>
              </w:rPr>
              <w:t>5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1DBBA72D" w14:textId="0664523D" w:rsidR="00B82E1F" w:rsidRDefault="00CC31C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nl-BE" w:eastAsia="nl-BE"/>
            </w:rPr>
          </w:pPr>
          <w:hyperlink w:anchor="_Toc88159931" w:history="1">
            <w:r w:rsidR="00B82E1F" w:rsidRPr="00513B46">
              <w:rPr>
                <w:rStyle w:val="Hyperlink"/>
                <w:lang w:val="en-BE"/>
              </w:rPr>
              <w:t>3.1</w:t>
            </w:r>
            <w:r w:rsidR="00B82E1F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lang w:val="en-BE"/>
              </w:rPr>
              <w:t>Installation steps</w:t>
            </w:r>
            <w:r w:rsidR="00B82E1F">
              <w:rPr>
                <w:webHidden/>
              </w:rPr>
              <w:tab/>
            </w:r>
            <w:r w:rsidR="00B82E1F">
              <w:rPr>
                <w:webHidden/>
              </w:rPr>
              <w:fldChar w:fldCharType="begin"/>
            </w:r>
            <w:r w:rsidR="00B82E1F">
              <w:rPr>
                <w:webHidden/>
              </w:rPr>
              <w:instrText xml:space="preserve"> PAGEREF _Toc88159931 \h </w:instrText>
            </w:r>
            <w:r w:rsidR="00B82E1F">
              <w:rPr>
                <w:webHidden/>
              </w:rPr>
            </w:r>
            <w:r w:rsidR="00B82E1F">
              <w:rPr>
                <w:webHidden/>
              </w:rPr>
              <w:fldChar w:fldCharType="separate"/>
            </w:r>
            <w:r w:rsidR="0092230F">
              <w:rPr>
                <w:webHidden/>
              </w:rPr>
              <w:t>5</w:t>
            </w:r>
            <w:r w:rsidR="00B82E1F">
              <w:rPr>
                <w:webHidden/>
              </w:rPr>
              <w:fldChar w:fldCharType="end"/>
            </w:r>
          </w:hyperlink>
        </w:p>
        <w:p w14:paraId="430937CC" w14:textId="696C5D1C" w:rsidR="00B82E1F" w:rsidRDefault="00CC31C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32" w:history="1">
            <w:r w:rsidR="00B82E1F" w:rsidRPr="00513B46">
              <w:rPr>
                <w:rStyle w:val="Hyperlink"/>
                <w:noProof/>
              </w:rPr>
              <w:t>4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</w:rPr>
              <w:t>Conclus</w:t>
            </w:r>
            <w:r w:rsidR="00B82E1F" w:rsidRPr="00513B46">
              <w:rPr>
                <w:rStyle w:val="Hyperlink"/>
                <w:noProof/>
                <w:lang w:val="en-BE"/>
              </w:rPr>
              <w:t>ion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_Toc88159932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92230F">
              <w:rPr>
                <w:noProof/>
                <w:webHidden/>
              </w:rPr>
              <w:t>8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53AE6DC4" w14:textId="52F25953" w:rsidR="00B82E1F" w:rsidRDefault="00CC31C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nl-BE" w:eastAsia="nl-BE"/>
            </w:rPr>
          </w:pPr>
          <w:hyperlink w:anchor="_Toc88159933" w:history="1">
            <w:r w:rsidR="00B82E1F" w:rsidRPr="00513B46">
              <w:rPr>
                <w:rStyle w:val="Hyperlink"/>
                <w:noProof/>
                <w:lang w:val="en-BE"/>
              </w:rPr>
              <w:t>5</w:t>
            </w:r>
            <w:r w:rsidR="00B82E1F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nl-BE" w:eastAsia="nl-BE"/>
              </w:rPr>
              <w:tab/>
            </w:r>
            <w:r w:rsidR="00B82E1F" w:rsidRPr="00513B46">
              <w:rPr>
                <w:rStyle w:val="Hyperlink"/>
                <w:noProof/>
                <w:lang w:val="en-BE"/>
              </w:rPr>
              <w:t>Citation</w:t>
            </w:r>
            <w:r w:rsidR="00B82E1F">
              <w:rPr>
                <w:noProof/>
                <w:webHidden/>
              </w:rPr>
              <w:tab/>
            </w:r>
            <w:r w:rsidR="00B82E1F">
              <w:rPr>
                <w:noProof/>
                <w:webHidden/>
              </w:rPr>
              <w:fldChar w:fldCharType="begin"/>
            </w:r>
            <w:r w:rsidR="00B82E1F">
              <w:rPr>
                <w:noProof/>
                <w:webHidden/>
              </w:rPr>
              <w:instrText xml:space="preserve"> PAGEREF _Toc88159933 \h </w:instrText>
            </w:r>
            <w:r w:rsidR="00B82E1F">
              <w:rPr>
                <w:noProof/>
                <w:webHidden/>
              </w:rPr>
            </w:r>
            <w:r w:rsidR="00B82E1F">
              <w:rPr>
                <w:noProof/>
                <w:webHidden/>
              </w:rPr>
              <w:fldChar w:fldCharType="separate"/>
            </w:r>
            <w:r w:rsidR="0092230F">
              <w:rPr>
                <w:noProof/>
                <w:webHidden/>
              </w:rPr>
              <w:t>9</w:t>
            </w:r>
            <w:r w:rsidR="00B82E1F">
              <w:rPr>
                <w:noProof/>
                <w:webHidden/>
              </w:rPr>
              <w:fldChar w:fldCharType="end"/>
            </w:r>
          </w:hyperlink>
        </w:p>
        <w:p w14:paraId="5CCC5C00" w14:textId="65B5DE2E" w:rsidR="00BD396F" w:rsidRDefault="00BD396F">
          <w:r>
            <w:rPr>
              <w:b/>
              <w:bCs/>
            </w:rPr>
            <w:fldChar w:fldCharType="end"/>
          </w:r>
        </w:p>
      </w:sdtContent>
    </w:sdt>
    <w:p w14:paraId="3B7047B4" w14:textId="3414A0DB" w:rsidR="005E301C" w:rsidRDefault="00117CE1" w:rsidP="001D7223">
      <w:pPr>
        <w:pStyle w:val="Heading1"/>
        <w:rPr>
          <w:lang w:val="en-BE"/>
        </w:rPr>
      </w:pPr>
      <w:bookmarkStart w:id="2" w:name="_Toc88159928"/>
      <w:r>
        <w:rPr>
          <w:lang w:val="en-BE"/>
        </w:rPr>
        <w:lastRenderedPageBreak/>
        <w:t>Concept</w:t>
      </w:r>
      <w:bookmarkEnd w:id="2"/>
    </w:p>
    <w:p w14:paraId="24F56BF2" w14:textId="16C284F6" w:rsidR="0038423A" w:rsidRDefault="0038423A" w:rsidP="00117CE1">
      <w:pPr>
        <w:rPr>
          <w:lang w:val="en-BE"/>
        </w:rPr>
      </w:pPr>
      <w:r>
        <w:rPr>
          <w:lang w:val="en-BE"/>
        </w:rPr>
        <w:t>Through a short intro to</w:t>
      </w:r>
      <w:r w:rsidR="00C14589">
        <w:rPr>
          <w:lang w:val="en-BE"/>
        </w:rPr>
        <w:t xml:space="preserve"> </w:t>
      </w:r>
      <w:r w:rsidR="00F957B4">
        <w:rPr>
          <w:lang w:val="en-BE"/>
        </w:rPr>
        <w:t>scraping</w:t>
      </w:r>
      <w:r w:rsidR="00C14589">
        <w:rPr>
          <w:lang w:val="en-BE"/>
        </w:rPr>
        <w:t xml:space="preserve"> </w:t>
      </w:r>
      <w:r>
        <w:rPr>
          <w:lang w:val="en-BE"/>
        </w:rPr>
        <w:t>of</w:t>
      </w:r>
      <w:r w:rsidR="00C14589">
        <w:rPr>
          <w:lang w:val="en-BE"/>
        </w:rPr>
        <w:t xml:space="preserve"> </w:t>
      </w:r>
      <w:r w:rsidR="00F957B4">
        <w:rPr>
          <w:lang w:val="en-BE"/>
        </w:rPr>
        <w:t>dynamic</w:t>
      </w:r>
      <w:r w:rsidR="00C14589">
        <w:rPr>
          <w:lang w:val="en-BE"/>
        </w:rPr>
        <w:t xml:space="preserve"> </w:t>
      </w:r>
      <w:r w:rsidR="00F957B4">
        <w:rPr>
          <w:lang w:val="en-BE"/>
        </w:rPr>
        <w:t>webpages</w:t>
      </w:r>
      <w:r w:rsidR="00C14589">
        <w:rPr>
          <w:lang w:val="en-BE"/>
        </w:rPr>
        <w:t xml:space="preserve"> </w:t>
      </w:r>
      <w:r>
        <w:rPr>
          <w:lang w:val="en-BE"/>
        </w:rPr>
        <w:t>with</w:t>
      </w:r>
      <w:r w:rsidR="00C14589">
        <w:rPr>
          <w:lang w:val="en-BE"/>
        </w:rPr>
        <w:t xml:space="preserve"> Selenium </w:t>
      </w:r>
      <w:hyperlink w:anchor="_bronvermelding" w:history="1">
        <w:r w:rsidR="00C14589" w:rsidRPr="00043F24">
          <w:rPr>
            <w:rStyle w:val="Hyperlink"/>
            <w:lang w:val="en-BE"/>
          </w:rPr>
          <w:t>[2]</w:t>
        </w:r>
      </w:hyperlink>
      <w:r>
        <w:rPr>
          <w:lang w:val="en-BE"/>
        </w:rPr>
        <w:t>.</w:t>
      </w:r>
      <w:r>
        <w:rPr>
          <w:lang w:val="en-BE"/>
        </w:rPr>
        <w:br/>
        <w:t xml:space="preserve">I </w:t>
      </w:r>
      <w:proofErr w:type="gramStart"/>
      <w:r>
        <w:rPr>
          <w:lang w:val="en-BE"/>
        </w:rPr>
        <w:t>came to the conclusion</w:t>
      </w:r>
      <w:proofErr w:type="gramEnd"/>
      <w:r>
        <w:rPr>
          <w:lang w:val="en-BE"/>
        </w:rPr>
        <w:t xml:space="preserve"> that this would be an interesting project for my case study.</w:t>
      </w:r>
    </w:p>
    <w:p w14:paraId="5C4C6941" w14:textId="33E8F36A" w:rsidR="0038423A" w:rsidRDefault="0038423A" w:rsidP="00117CE1">
      <w:pPr>
        <w:rPr>
          <w:lang w:val="en-BE"/>
        </w:rPr>
      </w:pPr>
      <w:r>
        <w:rPr>
          <w:lang w:val="en-BE"/>
        </w:rPr>
        <w:t xml:space="preserve">I play a tabletop game called Warhammer 40K that often goes through rule updates, </w:t>
      </w:r>
      <w:r w:rsidR="00597C76">
        <w:rPr>
          <w:lang w:val="en-BE"/>
        </w:rPr>
        <w:t>changes,</w:t>
      </w:r>
      <w:r>
        <w:rPr>
          <w:lang w:val="en-BE"/>
        </w:rPr>
        <w:t xml:space="preserve"> and tweaks. This often happens through FAQ’s</w:t>
      </w:r>
      <w:r w:rsidR="00597C76">
        <w:rPr>
          <w:lang w:val="en-BE"/>
        </w:rPr>
        <w:t>,</w:t>
      </w:r>
      <w:r>
        <w:rPr>
          <w:lang w:val="en-BE"/>
        </w:rPr>
        <w:t xml:space="preserve"> blog posts or general updates.</w:t>
      </w:r>
    </w:p>
    <w:p w14:paraId="5F81D9F4" w14:textId="4CAFE098" w:rsidR="0038423A" w:rsidRDefault="0038423A" w:rsidP="00117CE1">
      <w:pPr>
        <w:rPr>
          <w:lang w:val="en-BE"/>
        </w:rPr>
      </w:pPr>
      <w:r>
        <w:rPr>
          <w:lang w:val="en-BE"/>
        </w:rPr>
        <w:t xml:space="preserve">Due to not having a lot of free time left anymore it is hard to stay up to date with these rules (for </w:t>
      </w:r>
      <w:r w:rsidR="00962892">
        <w:rPr>
          <w:lang w:val="en-BE"/>
        </w:rPr>
        <w:t>me</w:t>
      </w:r>
      <w:r>
        <w:rPr>
          <w:lang w:val="en-BE"/>
        </w:rPr>
        <w:t xml:space="preserve"> </w:t>
      </w:r>
      <w:r w:rsidR="00962892">
        <w:rPr>
          <w:lang w:val="en-BE"/>
        </w:rPr>
        <w:t xml:space="preserve">and my opponents their </w:t>
      </w:r>
      <w:r>
        <w:rPr>
          <w:lang w:val="en-BE"/>
        </w:rPr>
        <w:t>army</w:t>
      </w:r>
      <w:r w:rsidR="00962892">
        <w:rPr>
          <w:lang w:val="en-BE"/>
        </w:rPr>
        <w:t>, and the core rules</w:t>
      </w:r>
      <w:r>
        <w:rPr>
          <w:lang w:val="en-BE"/>
        </w:rPr>
        <w:t>)</w:t>
      </w:r>
      <w:r w:rsidR="00962892">
        <w:rPr>
          <w:lang w:val="en-BE"/>
        </w:rPr>
        <w:t xml:space="preserve">, Scraping the web for any </w:t>
      </w:r>
      <w:r w:rsidR="00597C76">
        <w:rPr>
          <w:lang w:val="en-BE"/>
        </w:rPr>
        <w:t xml:space="preserve">rule </w:t>
      </w:r>
      <w:r w:rsidR="00962892">
        <w:rPr>
          <w:lang w:val="en-BE"/>
        </w:rPr>
        <w:t xml:space="preserve">updates, new tactics or combos without having to do forensic research myself would be </w:t>
      </w:r>
      <w:proofErr w:type="gramStart"/>
      <w:r w:rsidR="00962892">
        <w:rPr>
          <w:lang w:val="en-BE"/>
        </w:rPr>
        <w:t>an</w:t>
      </w:r>
      <w:proofErr w:type="gramEnd"/>
      <w:r w:rsidR="00962892">
        <w:rPr>
          <w:lang w:val="en-BE"/>
        </w:rPr>
        <w:t xml:space="preserve"> delightful situation. </w:t>
      </w:r>
      <w:r>
        <w:rPr>
          <w:lang w:val="en-BE"/>
        </w:rPr>
        <w:t xml:space="preserve"> </w:t>
      </w:r>
    </w:p>
    <w:p w14:paraId="456C2451" w14:textId="42CA3984" w:rsidR="00962892" w:rsidRPr="0038423A" w:rsidRDefault="00962892" w:rsidP="00117CE1">
      <w:pPr>
        <w:rPr>
          <w:lang w:val="en-BE"/>
        </w:rPr>
      </w:pPr>
      <w:r>
        <w:rPr>
          <w:lang w:val="en-BE"/>
        </w:rPr>
        <w:t xml:space="preserve">As I understand Selenium to this point it can be done via keywords, search terms and </w:t>
      </w:r>
      <w:r w:rsidR="004112A8">
        <w:rPr>
          <w:lang w:val="en-BE"/>
        </w:rPr>
        <w:t>videos</w:t>
      </w:r>
      <w:r>
        <w:rPr>
          <w:lang w:val="en-BE"/>
        </w:rPr>
        <w:t xml:space="preserve">. This might </w:t>
      </w:r>
      <w:r w:rsidR="004112A8">
        <w:rPr>
          <w:lang w:val="en-BE"/>
        </w:rPr>
        <w:t>a nice (but hard) opportunity to learn C#, create a nice project and have a project that could benefit me after completion!</w:t>
      </w:r>
    </w:p>
    <w:p w14:paraId="4F17CE07" w14:textId="43A91B2D" w:rsidR="00117CE1" w:rsidRDefault="00117CE1" w:rsidP="00117CE1">
      <w:pPr>
        <w:pStyle w:val="Heading1"/>
        <w:rPr>
          <w:lang w:val="en-BE"/>
        </w:rPr>
      </w:pPr>
      <w:bookmarkStart w:id="3" w:name="_Toc88159929"/>
      <w:r>
        <w:rPr>
          <w:lang w:val="en-BE"/>
        </w:rPr>
        <w:lastRenderedPageBreak/>
        <w:t>Id</w:t>
      </w:r>
      <w:r w:rsidR="00075271">
        <w:rPr>
          <w:lang w:val="en-BE"/>
        </w:rPr>
        <w:t>ea</w:t>
      </w:r>
      <w:r>
        <w:rPr>
          <w:lang w:val="en-BE"/>
        </w:rPr>
        <w:t xml:space="preserve"> &amp; in</w:t>
      </w:r>
      <w:r w:rsidR="00075271">
        <w:rPr>
          <w:lang w:val="en-BE"/>
        </w:rPr>
        <w:t>troduction</w:t>
      </w:r>
      <w:bookmarkEnd w:id="3"/>
    </w:p>
    <w:p w14:paraId="4984591A" w14:textId="24DEBDD4" w:rsidR="00B82E1F" w:rsidRDefault="00B82E1F" w:rsidP="00B82E1F">
      <w:pPr>
        <w:pStyle w:val="Heading2"/>
        <w:rPr>
          <w:lang w:val="en-BE"/>
        </w:rPr>
      </w:pPr>
      <w:r>
        <w:rPr>
          <w:lang w:val="en-BE"/>
        </w:rPr>
        <w:t>Assignment description</w:t>
      </w:r>
    </w:p>
    <w:p w14:paraId="071FC888" w14:textId="253FE1DB" w:rsidR="00904D3F" w:rsidRDefault="00904D3F" w:rsidP="00B82E1F">
      <w:pPr>
        <w:rPr>
          <w:lang w:val="en-BE"/>
        </w:rPr>
      </w:pPr>
      <w:r>
        <w:rPr>
          <w:lang w:val="en-BE"/>
        </w:rPr>
        <w:t xml:space="preserve">Final solution must be uploaded </w:t>
      </w:r>
      <w:r>
        <w:rPr>
          <w:b/>
          <w:bCs/>
          <w:lang w:val="en-BE"/>
        </w:rPr>
        <w:t>before</w:t>
      </w:r>
      <w:r>
        <w:rPr>
          <w:lang w:val="en-BE"/>
        </w:rPr>
        <w:t xml:space="preserve"> Sunday 19 dec 24:00</w:t>
      </w:r>
    </w:p>
    <w:p w14:paraId="68A02BA6" w14:textId="2304B851" w:rsidR="00167544" w:rsidRDefault="00167544" w:rsidP="00B82E1F">
      <w:pPr>
        <w:rPr>
          <w:lang w:val="en-BE"/>
        </w:rPr>
      </w:pPr>
      <w:r>
        <w:rPr>
          <w:lang w:val="en-BE"/>
        </w:rPr>
        <w:t>Use Selenium together with C# to scrape web data with automated and emulated user interactions. Build a console-based scraping tool.</w:t>
      </w:r>
    </w:p>
    <w:p w14:paraId="102524DE" w14:textId="087E1960" w:rsidR="00B82E1F" w:rsidRDefault="00142543" w:rsidP="00B82E1F">
      <w:pPr>
        <w:rPr>
          <w:lang w:val="en-BE"/>
        </w:rPr>
      </w:pPr>
      <w:r>
        <w:rPr>
          <w:lang w:val="en-BE"/>
        </w:rPr>
        <w:t>-</w:t>
      </w:r>
      <w:r w:rsidR="00B82E1F">
        <w:rPr>
          <w:lang w:val="en-BE"/>
        </w:rPr>
        <w:t>Maka a minimum of 3 scraping options:</w:t>
      </w:r>
    </w:p>
    <w:p w14:paraId="651A6892" w14:textId="5EA6828B" w:rsidR="00B82E1F" w:rsidRDefault="00B82E1F" w:rsidP="00B82E1F">
      <w:pPr>
        <w:pStyle w:val="ListParagraph"/>
        <w:numPr>
          <w:ilvl w:val="0"/>
          <w:numId w:val="39"/>
        </w:numPr>
        <w:rPr>
          <w:lang w:val="en-BE"/>
        </w:rPr>
      </w:pPr>
      <w:r>
        <w:rPr>
          <w:lang w:val="en-BE"/>
        </w:rPr>
        <w:t xml:space="preserve">Scrape a database (links, title, uploader, views) of 5 most recent </w:t>
      </w:r>
      <w:r w:rsidR="00BB5802">
        <w:rPr>
          <w:lang w:val="en-BE"/>
        </w:rPr>
        <w:t>YouTube</w:t>
      </w:r>
      <w:r>
        <w:rPr>
          <w:lang w:val="en-BE"/>
        </w:rPr>
        <w:t xml:space="preserve"> uploads </w:t>
      </w:r>
      <w:r w:rsidR="00BB5802">
        <w:rPr>
          <w:lang w:val="en-BE"/>
        </w:rPr>
        <w:t>taken from a search term inputted by a user of the scraping tool.</w:t>
      </w:r>
    </w:p>
    <w:p w14:paraId="53DF8363" w14:textId="32CD5723" w:rsidR="005514FF" w:rsidRDefault="00BB5802" w:rsidP="00B82E1F">
      <w:pPr>
        <w:pStyle w:val="ListParagraph"/>
        <w:numPr>
          <w:ilvl w:val="0"/>
          <w:numId w:val="39"/>
        </w:numPr>
        <w:rPr>
          <w:lang w:val="en-BE"/>
        </w:rPr>
      </w:pPr>
      <w:r>
        <w:rPr>
          <w:lang w:val="en-BE"/>
        </w:rPr>
        <w:t xml:space="preserve">Scrape data from the jobsite </w:t>
      </w:r>
      <w:r w:rsidR="005514FF">
        <w:rPr>
          <w:lang w:val="en-BE"/>
        </w:rPr>
        <w:t>“</w:t>
      </w:r>
      <w:r>
        <w:rPr>
          <w:lang w:val="en-BE"/>
        </w:rPr>
        <w:t>be.indeed.com</w:t>
      </w:r>
      <w:r w:rsidR="005514FF">
        <w:rPr>
          <w:lang w:val="en-BE"/>
        </w:rPr>
        <w:t xml:space="preserve">” that will return the title, company, </w:t>
      </w:r>
      <w:r w:rsidR="00142543">
        <w:rPr>
          <w:lang w:val="en-BE"/>
        </w:rPr>
        <w:t>location,</w:t>
      </w:r>
      <w:r w:rsidR="005514FF">
        <w:rPr>
          <w:lang w:val="en-BE"/>
        </w:rPr>
        <w:t xml:space="preserve"> and link of jobs of the last 3 days. This also from a search term.</w:t>
      </w:r>
    </w:p>
    <w:p w14:paraId="34EAFC1E" w14:textId="59CAF0FA" w:rsidR="00BB5802" w:rsidRDefault="005514FF" w:rsidP="00B82E1F">
      <w:pPr>
        <w:pStyle w:val="ListParagraph"/>
        <w:numPr>
          <w:ilvl w:val="0"/>
          <w:numId w:val="39"/>
        </w:numPr>
        <w:rPr>
          <w:lang w:val="en-BE"/>
        </w:rPr>
      </w:pPr>
      <w:r>
        <w:rPr>
          <w:lang w:val="en-BE"/>
        </w:rPr>
        <w:t>1 own chosen site &amp; data to scrape with a search term.</w:t>
      </w:r>
    </w:p>
    <w:p w14:paraId="652BCC57" w14:textId="5C4B1B2B" w:rsidR="00904D3F" w:rsidRDefault="00142543" w:rsidP="005F056B">
      <w:pPr>
        <w:rPr>
          <w:lang w:val="en-BE"/>
        </w:rPr>
      </w:pPr>
      <w:r>
        <w:rPr>
          <w:lang w:val="en-BE"/>
        </w:rPr>
        <w:t>-</w:t>
      </w:r>
      <w:r w:rsidR="005514FF">
        <w:rPr>
          <w:lang w:val="en-BE"/>
        </w:rPr>
        <w:t>Data must be written with Micro ORM or to a CSV file.</w:t>
      </w:r>
      <w:r w:rsidR="005514FF">
        <w:rPr>
          <w:lang w:val="en-BE"/>
        </w:rPr>
        <w:br/>
      </w:r>
      <w:r>
        <w:rPr>
          <w:lang w:val="en-BE"/>
        </w:rPr>
        <w:t>-</w:t>
      </w:r>
      <w:r w:rsidR="005514FF">
        <w:rPr>
          <w:lang w:val="en-BE"/>
        </w:rPr>
        <w:t>the app is in a GitHub Actions CI/CD pipeline</w:t>
      </w:r>
      <w:r>
        <w:rPr>
          <w:lang w:val="en-BE"/>
        </w:rPr>
        <w:t xml:space="preserve"> with </w:t>
      </w:r>
      <w:proofErr w:type="gramStart"/>
      <w:r>
        <w:rPr>
          <w:lang w:val="en-BE"/>
        </w:rPr>
        <w:t>an</w:t>
      </w:r>
      <w:proofErr w:type="gramEnd"/>
      <w:r>
        <w:rPr>
          <w:lang w:val="en-BE"/>
        </w:rPr>
        <w:t xml:space="preserve"> downloadable .exe file.</w:t>
      </w:r>
      <w:r>
        <w:rPr>
          <w:lang w:val="en-BE"/>
        </w:rPr>
        <w:br/>
        <w:t>-highlight unique and creative solution or uses of the project!</w:t>
      </w:r>
    </w:p>
    <w:p w14:paraId="677990AC" w14:textId="6455DFDD" w:rsidR="005F056B" w:rsidRPr="008B5E86" w:rsidRDefault="008B5E86" w:rsidP="00775DBF">
      <w:pPr>
        <w:rPr>
          <w:lang w:val="en-BE"/>
        </w:rPr>
      </w:pPr>
      <w:r>
        <w:rPr>
          <w:lang w:val="en-BE"/>
        </w:rPr>
        <w:t>-in PDF format description (this file).</w:t>
      </w:r>
      <w:r>
        <w:rPr>
          <w:lang w:val="en-BE"/>
        </w:rPr>
        <w:br/>
        <w:t>-link to public GitHub repository (with final code).</w:t>
      </w:r>
      <w:r>
        <w:rPr>
          <w:lang w:val="en-BE"/>
        </w:rPr>
        <w:br/>
        <w:t xml:space="preserve">-YouTube link to a video of the demo, along with a demonstration </w:t>
      </w:r>
      <w:r>
        <w:rPr>
          <w:lang w:val="en-BE"/>
        </w:rPr>
        <w:br/>
      </w:r>
      <w:r w:rsidR="00775DBF">
        <w:rPr>
          <w:lang w:val="en-BE"/>
        </w:rPr>
        <w:t xml:space="preserve">    </w:t>
      </w:r>
      <w:r>
        <w:rPr>
          <w:lang w:val="en-BE"/>
        </w:rPr>
        <w:t xml:space="preserve">video = 10+ min long and must be </w:t>
      </w:r>
      <w:r w:rsidRPr="00784AC8">
        <w:rPr>
          <w:b/>
          <w:bCs/>
          <w:lang w:val="en-BE"/>
        </w:rPr>
        <w:t>accessible</w:t>
      </w:r>
      <w:r>
        <w:rPr>
          <w:lang w:val="en-BE"/>
        </w:rPr>
        <w:t xml:space="preserve"> to other users.</w:t>
      </w:r>
      <w:r>
        <w:rPr>
          <w:lang w:val="en-BE"/>
        </w:rPr>
        <w:br/>
      </w:r>
    </w:p>
    <w:p w14:paraId="4D9B7B46" w14:textId="7A6F05F9" w:rsidR="00ED6984" w:rsidRDefault="00075271" w:rsidP="001D7223">
      <w:pPr>
        <w:pStyle w:val="Heading1"/>
      </w:pPr>
      <w:bookmarkStart w:id="4" w:name="_Toc88159930"/>
      <w:r>
        <w:rPr>
          <w:lang w:val="en-BE"/>
        </w:rPr>
        <w:lastRenderedPageBreak/>
        <w:t>Report</w:t>
      </w:r>
      <w:bookmarkEnd w:id="4"/>
    </w:p>
    <w:p w14:paraId="25C9A490" w14:textId="2CB676D4" w:rsidR="005F056B" w:rsidRDefault="00B82E1F" w:rsidP="005F056B">
      <w:pPr>
        <w:pStyle w:val="Heading2"/>
        <w:rPr>
          <w:lang w:val="en-BE"/>
        </w:rPr>
      </w:pPr>
      <w:bookmarkStart w:id="5" w:name="_Toc88159931"/>
      <w:r>
        <w:rPr>
          <w:lang w:val="en-BE"/>
        </w:rPr>
        <w:t>Installation</w:t>
      </w:r>
      <w:r w:rsidR="00075271">
        <w:rPr>
          <w:lang w:val="en-BE"/>
        </w:rPr>
        <w:t xml:space="preserve"> steps</w:t>
      </w:r>
      <w:bookmarkEnd w:id="5"/>
    </w:p>
    <w:p w14:paraId="3F3E4995" w14:textId="168D82A4" w:rsidR="005F056B" w:rsidRDefault="00B82E1F" w:rsidP="005F056B">
      <w:pPr>
        <w:rPr>
          <w:lang w:val="en-BE"/>
        </w:rPr>
      </w:pPr>
      <w:r>
        <w:rPr>
          <w:lang w:val="en-BE"/>
        </w:rPr>
        <w:t>Installation</w:t>
      </w:r>
      <w:r w:rsidR="00075271">
        <w:rPr>
          <w:lang w:val="en-BE"/>
        </w:rPr>
        <w:t xml:space="preserve"> of </w:t>
      </w:r>
      <w:r w:rsidR="005F056B">
        <w:rPr>
          <w:lang w:val="en-BE"/>
        </w:rPr>
        <w:t>visual studio (2019 community edition)</w:t>
      </w:r>
      <w:r w:rsidR="00C14589">
        <w:rPr>
          <w:lang w:val="en-BE"/>
        </w:rPr>
        <w:t xml:space="preserve"> </w:t>
      </w:r>
      <w:hyperlink w:anchor="_bronvermelding" w:history="1">
        <w:r w:rsidR="00C14589" w:rsidRPr="00C14589">
          <w:rPr>
            <w:rStyle w:val="Hyperlink"/>
            <w:lang w:val="en-BE"/>
          </w:rPr>
          <w:t>[1]</w:t>
        </w:r>
      </w:hyperlink>
      <w:r w:rsidR="00C14589">
        <w:rPr>
          <w:lang w:val="en-BE"/>
        </w:rPr>
        <w:t xml:space="preserve"> </w:t>
      </w:r>
    </w:p>
    <w:p w14:paraId="3249A10E" w14:textId="1DB8A2D8" w:rsidR="00043F24" w:rsidRDefault="00043F24" w:rsidP="005F056B">
      <w:pPr>
        <w:rPr>
          <w:lang w:val="en-BE"/>
        </w:rPr>
      </w:pPr>
      <w:r>
        <w:rPr>
          <w:lang w:val="en-BE"/>
        </w:rPr>
        <w:t xml:space="preserve">Selenium Browser drivers for chrome from </w:t>
      </w:r>
      <w:proofErr w:type="spellStart"/>
      <w:r w:rsidR="008075CC">
        <w:rPr>
          <w:lang w:val="en-BE"/>
        </w:rPr>
        <w:t>ChromeDriver</w:t>
      </w:r>
      <w:proofErr w:type="spellEnd"/>
      <w:r w:rsidR="008075CC">
        <w:rPr>
          <w:lang w:val="en-BE"/>
        </w:rPr>
        <w:t xml:space="preserve"> </w:t>
      </w:r>
      <w:hyperlink w:anchor="_bronvermelding" w:history="1">
        <w:r w:rsidR="008075CC" w:rsidRPr="003C7AB4">
          <w:rPr>
            <w:rStyle w:val="Hyperlink"/>
            <w:lang w:val="en-BE"/>
          </w:rPr>
          <w:t>[3]</w:t>
        </w:r>
      </w:hyperlink>
      <w:r w:rsidR="003C7AB4">
        <w:rPr>
          <w:lang w:val="en-BE"/>
        </w:rPr>
        <w:t xml:space="preserve"> </w:t>
      </w:r>
      <w:r w:rsidR="003C7AB4">
        <w:rPr>
          <w:lang w:val="en-BE"/>
        </w:rPr>
        <w:br/>
        <w:t xml:space="preserve">Taken use from Chromedriver 96.0.4664.45, Chromedriver_Win32 </w:t>
      </w:r>
    </w:p>
    <w:p w14:paraId="604533A0" w14:textId="77777777" w:rsidR="00E36221" w:rsidRDefault="00436BB5" w:rsidP="00E36221">
      <w:pPr>
        <w:rPr>
          <w:lang w:val="en-BE"/>
        </w:rPr>
      </w:pPr>
      <w:r>
        <w:rPr>
          <w:lang w:val="en-BE"/>
        </w:rPr>
        <w:t xml:space="preserve">C# Packages/libraries: Selenium.WebDriver, NUnit, NUnit3TestAdapter, </w:t>
      </w:r>
      <w:proofErr w:type="gramStart"/>
      <w:r>
        <w:rPr>
          <w:lang w:val="en-BE"/>
        </w:rPr>
        <w:t>Microsoft.NET.Test.Sdk</w:t>
      </w:r>
      <w:proofErr w:type="gramEnd"/>
      <w:r>
        <w:rPr>
          <w:lang w:val="en-BE"/>
        </w:rPr>
        <w:t xml:space="preserve">. </w:t>
      </w:r>
      <w:hyperlink w:anchor="_bronvermelding" w:history="1">
        <w:r w:rsidRPr="00436BB5">
          <w:rPr>
            <w:rStyle w:val="Hyperlink"/>
            <w:lang w:val="en-BE"/>
          </w:rPr>
          <w:t>[4]</w:t>
        </w:r>
      </w:hyperlink>
    </w:p>
    <w:p w14:paraId="03DC2464" w14:textId="77777777" w:rsidR="00E36221" w:rsidRDefault="00E36221" w:rsidP="00E36221">
      <w:pPr>
        <w:pStyle w:val="ListParagraph"/>
        <w:numPr>
          <w:ilvl w:val="0"/>
          <w:numId w:val="36"/>
        </w:numPr>
        <w:rPr>
          <w:lang w:val="en-BE"/>
        </w:rPr>
      </w:pPr>
      <w:r w:rsidRPr="00E36221">
        <w:rPr>
          <w:lang w:val="en-BE"/>
        </w:rPr>
        <w:t>In IDE tools =&gt; nuGet package Manager =&gt; Package Manager Console.</w:t>
      </w:r>
    </w:p>
    <w:p w14:paraId="4EACDA7D" w14:textId="2F6CC89A" w:rsidR="00E36221" w:rsidRDefault="00E36221" w:rsidP="00E36221">
      <w:pPr>
        <w:pStyle w:val="ListParagraph"/>
        <w:numPr>
          <w:ilvl w:val="0"/>
          <w:numId w:val="36"/>
        </w:numPr>
        <w:rPr>
          <w:lang w:val="en-BE"/>
        </w:rPr>
      </w:pPr>
      <w:r w:rsidRPr="00E36221">
        <w:rPr>
          <w:lang w:val="en-BE"/>
        </w:rPr>
        <w:t>In Package Manager Console run:</w:t>
      </w:r>
    </w:p>
    <w:p w14:paraId="67DA20F5" w14:textId="77777777" w:rsidR="00E36221" w:rsidRP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>Install-Package Selenium.WebDriver</w:t>
      </w:r>
    </w:p>
    <w:p w14:paraId="362F3D22" w14:textId="77777777" w:rsidR="00E36221" w:rsidRP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>Install-Package NUnit</w:t>
      </w:r>
    </w:p>
    <w:p w14:paraId="4D490AEE" w14:textId="77777777" w:rsidR="00E36221" w:rsidRP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>Install-Package NUnit3TestAdapter</w:t>
      </w:r>
    </w:p>
    <w:p w14:paraId="0635348A" w14:textId="77777777" w:rsidR="00E36221" w:rsidRP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 xml:space="preserve">Install-Package </w:t>
      </w:r>
      <w:proofErr w:type="gramStart"/>
      <w:r w:rsidRPr="00E36221">
        <w:rPr>
          <w:lang w:val="en-BE"/>
        </w:rPr>
        <w:t>Microsoft.NET.Test.Sdk</w:t>
      </w:r>
      <w:proofErr w:type="gramEnd"/>
    </w:p>
    <w:p w14:paraId="5572BC5D" w14:textId="41E0939B" w:rsidR="00E36221" w:rsidRDefault="00E36221" w:rsidP="00E36221">
      <w:pPr>
        <w:pStyle w:val="ListParagraph"/>
        <w:numPr>
          <w:ilvl w:val="1"/>
          <w:numId w:val="36"/>
        </w:numPr>
        <w:rPr>
          <w:lang w:val="en-BE"/>
        </w:rPr>
      </w:pPr>
      <w:r w:rsidRPr="00E36221">
        <w:rPr>
          <w:lang w:val="en-BE"/>
        </w:rPr>
        <w:t xml:space="preserve">Install-Package </w:t>
      </w:r>
      <w:proofErr w:type="gramStart"/>
      <w:r w:rsidRPr="00E36221">
        <w:rPr>
          <w:lang w:val="en-BE"/>
        </w:rPr>
        <w:t>Selenium.WebDriver.ChromeDriver</w:t>
      </w:r>
      <w:proofErr w:type="gramEnd"/>
    </w:p>
    <w:p w14:paraId="35B0274D" w14:textId="1105B7F3" w:rsidR="00E36221" w:rsidRPr="0038423A" w:rsidRDefault="00E36221" w:rsidP="0038423A">
      <w:pPr>
        <w:pStyle w:val="ListParagraph"/>
        <w:numPr>
          <w:ilvl w:val="1"/>
          <w:numId w:val="36"/>
        </w:numPr>
        <w:rPr>
          <w:lang w:val="en-BE"/>
        </w:rPr>
      </w:pPr>
      <w:r>
        <w:rPr>
          <w:lang w:val="en-BE"/>
        </w:rPr>
        <w:t>Get-package (to confirm all installations)</w:t>
      </w:r>
    </w:p>
    <w:p w14:paraId="4B79D4D6" w14:textId="45C43128" w:rsidR="00E36221" w:rsidRDefault="00E36221" w:rsidP="00C34DF1">
      <w:pPr>
        <w:rPr>
          <w:lang w:val="en-BE"/>
        </w:rPr>
      </w:pPr>
    </w:p>
    <w:p w14:paraId="129E9F4E" w14:textId="18A64D98" w:rsidR="00C34DF1" w:rsidRDefault="00C34DF1" w:rsidP="00617741">
      <w:pPr>
        <w:pStyle w:val="Heading2"/>
        <w:rPr>
          <w:lang w:val="en-BE"/>
        </w:rPr>
      </w:pPr>
      <w:r>
        <w:rPr>
          <w:lang w:val="en-BE"/>
        </w:rPr>
        <w:t>Test build 1:</w:t>
      </w:r>
    </w:p>
    <w:p w14:paraId="3EFB7831" w14:textId="1629909C" w:rsidR="00C34DF1" w:rsidRDefault="00C34DF1" w:rsidP="00C34DF1">
      <w:pPr>
        <w:rPr>
          <w:lang w:val="en-BE"/>
        </w:rPr>
      </w:pPr>
      <w:r>
        <w:rPr>
          <w:lang w:val="en-BE"/>
        </w:rPr>
        <w:t>Open a</w:t>
      </w:r>
      <w:r w:rsidR="00617741">
        <w:rPr>
          <w:lang w:val="en-BE"/>
        </w:rPr>
        <w:t xml:space="preserve"> basic</w:t>
      </w:r>
      <w:r>
        <w:rPr>
          <w:lang w:val="en-BE"/>
        </w:rPr>
        <w:t xml:space="preserve"> empty webpage</w:t>
      </w:r>
      <w:r w:rsidR="00617741">
        <w:rPr>
          <w:lang w:val="en-BE"/>
        </w:rPr>
        <w:t xml:space="preserve"> with the code</w:t>
      </w:r>
      <w:r>
        <w:rPr>
          <w:lang w:val="en-BE"/>
        </w:rPr>
        <w:t xml:space="preserve"> </w:t>
      </w:r>
    </w:p>
    <w:p w14:paraId="7216D50C" w14:textId="7D920B51" w:rsidR="00617741" w:rsidRDefault="00617741" w:rsidP="00C34DF1">
      <w:pPr>
        <w:rPr>
          <w:lang w:val="en-BE"/>
        </w:rPr>
      </w:pPr>
      <w:r>
        <w:rPr>
          <w:lang w:val="en-BE"/>
        </w:rPr>
        <w:t>In solution-explorer right click &gt; add &gt; new solution folder</w:t>
      </w:r>
      <w:r>
        <w:rPr>
          <w:lang w:val="en-BE"/>
        </w:rPr>
        <w:br/>
        <w:t xml:space="preserve">in the folder copy the downloaded “chromedriver.exe” </w:t>
      </w:r>
      <w:hyperlink w:anchor="_Citation" w:history="1">
        <w:r w:rsidRPr="00617741">
          <w:rPr>
            <w:rStyle w:val="Hyperlink"/>
            <w:lang w:val="en-BE"/>
          </w:rPr>
          <w:t>[3]</w:t>
        </w:r>
      </w:hyperlink>
    </w:p>
    <w:p w14:paraId="66C916B6" w14:textId="66D1649D" w:rsidR="00617741" w:rsidRPr="003566FA" w:rsidRDefault="00617741" w:rsidP="00C34DF1">
      <w:pPr>
        <w:rPr>
          <w:lang w:val="en-US"/>
        </w:rPr>
      </w:pPr>
      <w:r>
        <w:rPr>
          <w:lang w:val="en-BE"/>
        </w:rPr>
        <w:t>Richt click the chromedriver.exe &gt; copy full path.</w:t>
      </w:r>
      <w:r w:rsidR="00C46727">
        <w:rPr>
          <w:lang w:val="en-BE"/>
        </w:rPr>
        <w:t xml:space="preserve"> And paste in code</w:t>
      </w:r>
      <w:r w:rsidR="003566FA">
        <w:rPr>
          <w:lang w:val="en-US"/>
        </w:rPr>
        <w:t xml:space="preserve"> </w:t>
      </w:r>
      <w:hyperlink w:anchor="_bronvermelding" w:history="1">
        <w:r w:rsidR="003566FA" w:rsidRPr="003566FA">
          <w:rPr>
            <w:rStyle w:val="Hyperlink"/>
            <w:lang w:val="en-US"/>
          </w:rPr>
          <w:t>[5]</w:t>
        </w:r>
      </w:hyperlink>
    </w:p>
    <w:tbl>
      <w:tblPr>
        <w:tblStyle w:val="GridTable2-Accent5"/>
        <w:tblW w:w="0" w:type="auto"/>
        <w:tblInd w:w="5" w:type="dxa"/>
        <w:tblLook w:val="04A0" w:firstRow="1" w:lastRow="0" w:firstColumn="1" w:lastColumn="0" w:noHBand="0" w:noVBand="1"/>
      </w:tblPr>
      <w:tblGrid>
        <w:gridCol w:w="8891"/>
      </w:tblGrid>
      <w:tr w:rsidR="00C46727" w:rsidRPr="00C46727" w14:paraId="25C2D9A7" w14:textId="77777777" w:rsidTr="00356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5C6B91BD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BE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OpenQA.Selenium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;</w:t>
            </w:r>
          </w:p>
        </w:tc>
      </w:tr>
      <w:tr w:rsidR="00C46727" w:rsidRPr="00C46727" w14:paraId="7971A627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F2494EA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BE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 xml:space="preserve"> </w:t>
            </w:r>
            <w:proofErr w:type="spellStart"/>
            <w:proofErr w:type="gram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OpenQA.Selenium.Chrome</w:t>
            </w:r>
            <w:proofErr w:type="spellEnd"/>
            <w:proofErr w:type="gram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;</w:t>
            </w:r>
          </w:p>
        </w:tc>
      </w:tr>
      <w:tr w:rsidR="00C46727" w:rsidRPr="0092230F" w14:paraId="572C0F16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8001B82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BE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 xml:space="preserve"> </w:t>
            </w:r>
            <w:proofErr w:type="spellStart"/>
            <w:proofErr w:type="gram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OpenQA.Selenium.Support.UI</w:t>
            </w:r>
            <w:proofErr w:type="spellEnd"/>
            <w:proofErr w:type="gram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  <w:t>;</w:t>
            </w:r>
          </w:p>
        </w:tc>
      </w:tr>
      <w:tr w:rsidR="00C46727" w:rsidRPr="00C46727" w14:paraId="7EC899D5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504B960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8000"/>
                <w:sz w:val="19"/>
                <w:szCs w:val="19"/>
                <w:lang w:val="en-US" w:eastAsia="nl-BE"/>
              </w:rPr>
              <w:t xml:space="preserve">//using </w:t>
            </w:r>
            <w:proofErr w:type="spellStart"/>
            <w:r w:rsidRPr="00C46727">
              <w:rPr>
                <w:rFonts w:ascii="Consolas" w:hAnsi="Consolas" w:cs="Consolas"/>
                <w:color w:val="008000"/>
                <w:sz w:val="19"/>
                <w:szCs w:val="19"/>
                <w:lang w:val="en-US" w:eastAsia="nl-BE"/>
              </w:rPr>
              <w:t>SeleniumExtras.WaitHelpers</w:t>
            </w:r>
            <w:proofErr w:type="spellEnd"/>
            <w:r w:rsidRPr="00C46727">
              <w:rPr>
                <w:rFonts w:ascii="Consolas" w:hAnsi="Consolas" w:cs="Consolas"/>
                <w:color w:val="008000"/>
                <w:sz w:val="19"/>
                <w:szCs w:val="19"/>
                <w:lang w:val="en-US" w:eastAsia="nl-BE"/>
              </w:rPr>
              <w:t>;</w:t>
            </w:r>
          </w:p>
        </w:tc>
      </w:tr>
      <w:tr w:rsidR="00C46727" w:rsidRPr="00C46727" w14:paraId="70950841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70C27F28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System;</w:t>
            </w:r>
          </w:p>
        </w:tc>
      </w:tr>
      <w:tr w:rsidR="00C46727" w:rsidRPr="00C46727" w14:paraId="3696129B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06AA704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System.IO;</w:t>
            </w:r>
          </w:p>
        </w:tc>
      </w:tr>
      <w:tr w:rsidR="00C46727" w:rsidRPr="00C46727" w14:paraId="641C2DD1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6548918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System.Reflection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;</w:t>
            </w:r>
          </w:p>
        </w:tc>
      </w:tr>
      <w:tr w:rsidR="00C46727" w:rsidRPr="00C46727" w14:paraId="03EFF95E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8168B6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</w:p>
        </w:tc>
      </w:tr>
      <w:tr w:rsidR="00C46727" w:rsidRPr="0092230F" w14:paraId="796AD579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83E4F09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proofErr w:type="gram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Microsoft.VisualStudio.TestTools.UnitTesting</w:t>
            </w:r>
            <w:proofErr w:type="spellEnd"/>
            <w:proofErr w:type="gram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;</w:t>
            </w:r>
          </w:p>
        </w:tc>
      </w:tr>
      <w:tr w:rsidR="00C46727" w:rsidRPr="00C46727" w14:paraId="307A1122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28C6E8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using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System;</w:t>
            </w:r>
          </w:p>
        </w:tc>
      </w:tr>
      <w:tr w:rsidR="00C46727" w:rsidRPr="00C46727" w14:paraId="7534ABA3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55F00D22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</w:p>
        </w:tc>
      </w:tr>
      <w:tr w:rsidR="00C46727" w:rsidRPr="00C46727" w14:paraId="02C79EB2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00A987B3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namespace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webscraper</w:t>
            </w:r>
            <w:proofErr w:type="spellEnd"/>
          </w:p>
        </w:tc>
      </w:tr>
      <w:tr w:rsidR="00C46727" w:rsidRPr="00C46727" w14:paraId="3F99E06A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F1FBCC6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{</w:t>
            </w:r>
          </w:p>
        </w:tc>
      </w:tr>
      <w:tr w:rsidR="00C46727" w:rsidRPr="00C46727" w14:paraId="63C886D0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0D4323FE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[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TestClass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]</w:t>
            </w:r>
          </w:p>
        </w:tc>
      </w:tr>
      <w:tr w:rsidR="00C46727" w:rsidRPr="00C46727" w14:paraId="60654605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EE8B49A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public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class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2B91AF"/>
                <w:sz w:val="19"/>
                <w:szCs w:val="19"/>
                <w:lang w:val="en-US" w:eastAsia="nl-BE"/>
              </w:rPr>
              <w:t>webscraper</w:t>
            </w:r>
            <w:proofErr w:type="spellEnd"/>
          </w:p>
        </w:tc>
      </w:tr>
      <w:tr w:rsidR="00C46727" w:rsidRPr="00C46727" w14:paraId="238B37DC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83C11F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{</w:t>
            </w:r>
          </w:p>
        </w:tc>
      </w:tr>
      <w:tr w:rsidR="00C46727" w:rsidRPr="00C46727" w14:paraId="7BEFDDDC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2EEAACB1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[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TestMethod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]</w:t>
            </w:r>
          </w:p>
        </w:tc>
      </w:tr>
      <w:tr w:rsidR="00C46727" w:rsidRPr="0092230F" w14:paraId="15DE7CB4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C1F3FC7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public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static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void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Main(</w:t>
            </w:r>
            <w:proofErr w:type="gramStart"/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string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[</w:t>
            </w:r>
            <w:proofErr w:type="gram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]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args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)</w:t>
            </w:r>
          </w:p>
        </w:tc>
      </w:tr>
      <w:tr w:rsidR="00C46727" w:rsidRPr="00C46727" w14:paraId="4DF34777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362BCD7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{</w:t>
            </w:r>
          </w:p>
        </w:tc>
      </w:tr>
      <w:tr w:rsidR="00C46727" w:rsidRPr="0092230F" w14:paraId="4D4EE2AF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09098563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BE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ChromeDriver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driver = </w:t>
            </w:r>
            <w:r w:rsidRPr="00C46727">
              <w:rPr>
                <w:rFonts w:ascii="Consolas" w:hAnsi="Consolas" w:cs="Consolas"/>
                <w:color w:val="0000FF"/>
                <w:sz w:val="19"/>
                <w:szCs w:val="19"/>
                <w:lang w:val="en-US" w:eastAsia="nl-BE"/>
              </w:rPr>
              <w:t>new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</w:t>
            </w:r>
            <w:proofErr w:type="spellStart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ChromeDriver</w:t>
            </w:r>
            <w:proofErr w:type="spellEnd"/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>(</w:t>
            </w:r>
            <w:r w:rsidRPr="00C46727">
              <w:rPr>
                <w:rFonts w:ascii="Consolas" w:hAnsi="Consolas" w:cs="Consolas"/>
                <w:color w:val="A31515"/>
                <w:sz w:val="19"/>
                <w:szCs w:val="19"/>
                <w:lang w:val="en-US" w:eastAsia="nl-BE"/>
              </w:rPr>
              <w:t>"</w:t>
            </w:r>
            <w:r w:rsidRPr="00C46727">
              <w:rPr>
                <w:rFonts w:ascii="Consolas" w:hAnsi="Consolas" w:cs="Consolas"/>
                <w:color w:val="A31515"/>
                <w:sz w:val="19"/>
                <w:szCs w:val="19"/>
                <w:lang w:val="en-BE" w:eastAsia="nl-BE"/>
              </w:rPr>
              <w:t>C:\\paste\\path\\here</w:t>
            </w:r>
            <w:r w:rsidRPr="00C46727">
              <w:rPr>
                <w:rFonts w:ascii="Consolas" w:hAnsi="Consolas" w:cs="Consolas"/>
                <w:color w:val="A31515"/>
                <w:sz w:val="19"/>
                <w:szCs w:val="19"/>
                <w:lang w:val="en-US" w:eastAsia="nl-BE"/>
              </w:rPr>
              <w:t>"</w:t>
            </w:r>
            <w:r w:rsidRPr="00C46727">
              <w:rPr>
                <w:rFonts w:ascii="Consolas" w:hAnsi="Consolas" w:cs="Consolas"/>
                <w:color w:val="A31515"/>
                <w:sz w:val="19"/>
                <w:szCs w:val="19"/>
                <w:lang w:val="en-BE" w:eastAsia="nl-BE"/>
              </w:rPr>
              <w:t>);</w:t>
            </w:r>
          </w:p>
        </w:tc>
      </w:tr>
      <w:tr w:rsidR="00C46727" w:rsidRPr="00C46727" w14:paraId="5193FC92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665B247F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en-US" w:eastAsia="nl-BE"/>
              </w:rPr>
              <w:t xml:space="preserve">        </w:t>
            </w: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}</w:t>
            </w:r>
          </w:p>
        </w:tc>
      </w:tr>
      <w:tr w:rsidR="00C46727" w:rsidRPr="00C46727" w14:paraId="6F54A68A" w14:textId="77777777" w:rsidTr="00356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354D3E1D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 xml:space="preserve">    }</w:t>
            </w:r>
          </w:p>
        </w:tc>
      </w:tr>
      <w:tr w:rsidR="00C46727" w:rsidRPr="00C46727" w14:paraId="35A1BE46" w14:textId="77777777" w:rsidTr="00356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1" w:type="dxa"/>
          </w:tcPr>
          <w:p w14:paraId="1D85EB54" w14:textId="77777777" w:rsidR="00C46727" w:rsidRPr="00C46727" w:rsidRDefault="00C46727" w:rsidP="00DD42A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</w:pPr>
            <w:r w:rsidRPr="00C46727">
              <w:rPr>
                <w:rFonts w:ascii="Consolas" w:hAnsi="Consolas" w:cs="Consolas"/>
                <w:color w:val="000000"/>
                <w:sz w:val="19"/>
                <w:szCs w:val="19"/>
                <w:lang w:val="nl-BE" w:eastAsia="nl-BE"/>
              </w:rPr>
              <w:t>}</w:t>
            </w:r>
          </w:p>
        </w:tc>
      </w:tr>
    </w:tbl>
    <w:p w14:paraId="21171D41" w14:textId="327905DF" w:rsidR="00617741" w:rsidRDefault="003566FA" w:rsidP="00C34DF1">
      <w:pPr>
        <w:rPr>
          <w:lang w:val="en-US"/>
        </w:rPr>
      </w:pPr>
      <w:r w:rsidRPr="003566FA">
        <w:rPr>
          <w:noProof/>
          <w:lang w:val="en-US"/>
        </w:rPr>
        <w:lastRenderedPageBreak/>
        <w:drawing>
          <wp:inline distT="0" distB="0" distL="0" distR="0" wp14:anchorId="74923752" wp14:editId="28612945">
            <wp:extent cx="2953162" cy="1457528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B2E8" w14:textId="793E00F7" w:rsidR="00D0639A" w:rsidRPr="0092230F" w:rsidRDefault="003566FA" w:rsidP="00C34DF1">
      <w:pPr>
        <w:rPr>
          <w:rStyle w:val="Hyperlink"/>
          <w:lang w:val="en-US"/>
        </w:rPr>
      </w:pPr>
      <w:r>
        <w:rPr>
          <w:lang w:val="en-US"/>
        </w:rPr>
        <w:t>Right click solution explorer &gt; Properties &gt; in popup select “application” (sidebar)</w:t>
      </w:r>
      <w:r>
        <w:rPr>
          <w:lang w:val="en-US"/>
        </w:rPr>
        <w:br/>
        <w:t>in box “Output type:” &gt; Console application</w:t>
      </w:r>
      <w:r w:rsidR="00CA0149">
        <w:rPr>
          <w:lang w:val="en-US"/>
        </w:rPr>
        <w:t xml:space="preserve"> </w:t>
      </w:r>
      <w:hyperlink w:anchor="_bronvermelding" w:history="1">
        <w:r w:rsidR="00CA0149" w:rsidRPr="00CA0149">
          <w:rPr>
            <w:rStyle w:val="Hyperlink"/>
            <w:lang w:val="en-US"/>
          </w:rPr>
          <w:t>[6]</w:t>
        </w:r>
      </w:hyperlink>
    </w:p>
    <w:p w14:paraId="48BE9814" w14:textId="5BB02269" w:rsidR="00D0639A" w:rsidRPr="0092230F" w:rsidRDefault="00D0639A" w:rsidP="0092230F">
      <w:pPr>
        <w:pStyle w:val="Heading2"/>
        <w:rPr>
          <w:lang w:val="en-BE"/>
        </w:rPr>
      </w:pPr>
      <w:r w:rsidRPr="0092230F">
        <w:rPr>
          <w:lang w:val="en-US"/>
        </w:rPr>
        <w:t xml:space="preserve">Basic </w:t>
      </w:r>
      <w:proofErr w:type="spellStart"/>
      <w:r w:rsidRPr="0092230F">
        <w:rPr>
          <w:lang w:val="en-US"/>
        </w:rPr>
        <w:t>youtube</w:t>
      </w:r>
      <w:proofErr w:type="spellEnd"/>
      <w:r w:rsidR="0092230F">
        <w:rPr>
          <w:lang w:val="en-BE"/>
        </w:rPr>
        <w:t xml:space="preserve"> setup:</w:t>
      </w:r>
    </w:p>
    <w:p w14:paraId="774853FF" w14:textId="77777777" w:rsidR="00D0639A" w:rsidRPr="0092230F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92230F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OpenQA.</w:t>
      </w:r>
      <w:proofErr w:type="gramStart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Selenium</w:t>
      </w:r>
      <w:proofErr w:type="spellEnd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;</w:t>
      </w:r>
      <w:proofErr w:type="gramEnd"/>
    </w:p>
    <w:p w14:paraId="2CCB5C31" w14:textId="77777777" w:rsidR="00D0639A" w:rsidRPr="0092230F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92230F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proofErr w:type="gramStart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OpenQA.Selenium.Chrome</w:t>
      </w:r>
      <w:proofErr w:type="spellEnd"/>
      <w:proofErr w:type="gramEnd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;</w:t>
      </w:r>
    </w:p>
    <w:p w14:paraId="109C95B3" w14:textId="77777777" w:rsidR="00D0639A" w:rsidRPr="0092230F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92230F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proofErr w:type="gramStart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OpenQA.Selenium.Support.UI</w:t>
      </w:r>
      <w:proofErr w:type="spellEnd"/>
      <w:proofErr w:type="gramEnd"/>
      <w:r w:rsidRPr="0092230F">
        <w:rPr>
          <w:rFonts w:ascii="Consolas" w:hAnsi="Consolas" w:cs="Consolas"/>
          <w:color w:val="000000"/>
          <w:sz w:val="19"/>
          <w:szCs w:val="19"/>
          <w:lang w:val="en-US" w:eastAsia="nl-BE"/>
        </w:rPr>
        <w:t>;</w:t>
      </w:r>
    </w:p>
    <w:p w14:paraId="6227BBF5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System;</w:t>
      </w:r>
      <w:proofErr w:type="gramEnd"/>
    </w:p>
    <w:p w14:paraId="29628E3B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System.IO;</w:t>
      </w:r>
      <w:proofErr w:type="gramEnd"/>
    </w:p>
    <w:p w14:paraId="44F73A4F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System.</w:t>
      </w:r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Reflection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;</w:t>
      </w:r>
      <w:proofErr w:type="gramEnd"/>
    </w:p>
    <w:p w14:paraId="5B84D079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Microsoft.VisualStudio.TestTools.UnitTesting</w:t>
      </w:r>
      <w:proofErr w:type="spellEnd"/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;</w:t>
      </w:r>
    </w:p>
    <w:p w14:paraId="113EA1C1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using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System;</w:t>
      </w:r>
      <w:proofErr w:type="gramEnd"/>
    </w:p>
    <w:p w14:paraId="2AD01CE4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</w:p>
    <w:p w14:paraId="0CF11E03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</w:p>
    <w:p w14:paraId="191921FF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namespace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webscraper</w:t>
      </w:r>
      <w:proofErr w:type="spellEnd"/>
    </w:p>
    <w:p w14:paraId="743A035C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{</w:t>
      </w:r>
    </w:p>
    <w:p w14:paraId="709FC473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</w:t>
      </w: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public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class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r w:rsidRPr="00D0639A">
        <w:rPr>
          <w:rFonts w:ascii="Consolas" w:hAnsi="Consolas" w:cs="Consolas"/>
          <w:color w:val="2B91AF"/>
          <w:sz w:val="19"/>
          <w:szCs w:val="19"/>
          <w:lang w:val="en-US" w:eastAsia="nl-BE"/>
        </w:rPr>
        <w:t>webscraper</w:t>
      </w:r>
      <w:proofErr w:type="spellEnd"/>
    </w:p>
    <w:p w14:paraId="3C405C80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{</w:t>
      </w:r>
    </w:p>
    <w:p w14:paraId="0C29638F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</w:t>
      </w: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public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static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void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Main(</w:t>
      </w:r>
      <w:proofErr w:type="gramStart"/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string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[</w:t>
      </w:r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]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args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</w:t>
      </w:r>
    </w:p>
    <w:p w14:paraId="2ADD1C3F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{</w:t>
      </w:r>
    </w:p>
    <w:p w14:paraId="7F9178AC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    </w:t>
      </w:r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>// Use the chromedriver.exe in the Drivers folder.</w:t>
      </w:r>
    </w:p>
    <w:p w14:paraId="0ACF4BE2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ChromeDriver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driver = </w:t>
      </w:r>
      <w:r w:rsidRPr="00D0639A">
        <w:rPr>
          <w:rFonts w:ascii="Consolas" w:hAnsi="Consolas" w:cs="Consolas"/>
          <w:color w:val="0000FF"/>
          <w:sz w:val="19"/>
          <w:szCs w:val="19"/>
          <w:lang w:val="en-US" w:eastAsia="nl-BE"/>
        </w:rPr>
        <w:t>new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ChromeDriver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proofErr w:type="gramEnd"/>
      <w:r w:rsidRPr="00D0639A">
        <w:rPr>
          <w:rFonts w:ascii="Consolas" w:hAnsi="Consolas" w:cs="Consolas"/>
          <w:color w:val="800000"/>
          <w:sz w:val="19"/>
          <w:szCs w:val="19"/>
          <w:lang w:val="en-US" w:eastAsia="nl-BE"/>
        </w:rPr>
        <w:t>@"../../"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+ </w:t>
      </w:r>
      <w:r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"/Drivers/"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);</w:t>
      </w:r>
    </w:p>
    <w:p w14:paraId="4D9ED812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driver.Manage</w:t>
      </w:r>
      <w:proofErr w:type="spellEnd"/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().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Window.Maximize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();</w:t>
      </w:r>
    </w:p>
    <w:p w14:paraId="110642C5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    </w:t>
      </w:r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>// Go to the website (YouTube in this case)</w:t>
      </w:r>
    </w:p>
    <w:p w14:paraId="383C446D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driver.Navigate</w:t>
      </w:r>
      <w:proofErr w:type="spellEnd"/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().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GoToUrl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r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"https://www.youtube.com/"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);</w:t>
      </w:r>
    </w:p>
    <w:p w14:paraId="7B19E0A9" w14:textId="147ED1F1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    </w:t>
      </w:r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 xml:space="preserve">// </w:t>
      </w:r>
      <w:r w:rsidR="0092230F">
        <w:rPr>
          <w:rFonts w:ascii="Consolas" w:hAnsi="Consolas" w:cs="Consolas"/>
          <w:color w:val="008000"/>
          <w:sz w:val="19"/>
          <w:szCs w:val="19"/>
          <w:lang w:val="en-BE" w:eastAsia="nl-BE"/>
        </w:rPr>
        <w:t xml:space="preserve">Find and </w:t>
      </w:r>
      <w:proofErr w:type="gramStart"/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>Click</w:t>
      </w:r>
      <w:proofErr w:type="gramEnd"/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 xml:space="preserve"> "accept Terms" button.</w:t>
      </w:r>
    </w:p>
    <w:p w14:paraId="2ACCB625" w14:textId="0C283741" w:rsidR="00D0639A" w:rsidRPr="00D0639A" w:rsidRDefault="0092230F" w:rsidP="0092230F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>
        <w:rPr>
          <w:rFonts w:ascii="Consolas" w:hAnsi="Consolas" w:cs="Consolas"/>
          <w:color w:val="000000"/>
          <w:sz w:val="19"/>
          <w:szCs w:val="19"/>
          <w:lang w:val="en-BE" w:eastAsia="nl-BE"/>
        </w:rPr>
        <w:t xml:space="preserve">     </w:t>
      </w:r>
      <w:proofErr w:type="spellStart"/>
      <w:proofErr w:type="gramStart"/>
      <w:r w:rsidR="00D0639A"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driver.FindElement</w:t>
      </w:r>
      <w:proofErr w:type="spellEnd"/>
      <w:proofErr w:type="gramEnd"/>
      <w:r w:rsidR="00D0639A"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proofErr w:type="spellStart"/>
      <w:r w:rsidR="00D0639A"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By.XPath</w:t>
      </w:r>
      <w:proofErr w:type="spellEnd"/>
      <w:r w:rsidR="00D0639A"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eastAsia="nl-BE"/>
        </w:rPr>
        <w:br/>
      </w:r>
      <w:r>
        <w:rPr>
          <w:rFonts w:ascii="Consolas" w:hAnsi="Consolas" w:cs="Consolas"/>
          <w:color w:val="A31515"/>
          <w:sz w:val="19"/>
          <w:szCs w:val="19"/>
          <w:lang w:val="en-BE" w:eastAsia="nl-BE"/>
        </w:rPr>
        <w:t xml:space="preserve">     </w:t>
      </w:r>
      <w:r w:rsidR="00D0639A"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"//*[@id='content']/div[2]/div[5]/div[2]/ytd-button-renderer[2]"</w:t>
      </w:r>
      <w:r w:rsidR="00D0639A"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 w:eastAsia="nl-BE"/>
        </w:rPr>
        <w:br/>
      </w:r>
      <w:r>
        <w:rPr>
          <w:rFonts w:ascii="Consolas" w:hAnsi="Consolas" w:cs="Consolas"/>
          <w:color w:val="000000"/>
          <w:sz w:val="19"/>
          <w:szCs w:val="19"/>
          <w:lang w:val="en-BE" w:eastAsia="nl-BE"/>
        </w:rPr>
        <w:t xml:space="preserve">     </w:t>
      </w:r>
      <w:r w:rsidR="00D0639A"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.Click();</w:t>
      </w:r>
    </w:p>
    <w:p w14:paraId="2A005660" w14:textId="534B55D2" w:rsidR="00D0639A" w:rsidRPr="00D0639A" w:rsidRDefault="00D0639A" w:rsidP="0092230F">
      <w:pPr>
        <w:autoSpaceDE w:val="0"/>
        <w:autoSpaceDN w:val="0"/>
        <w:adjustRightInd w:val="0"/>
        <w:spacing w:after="0"/>
        <w:ind w:left="1416" w:firstLine="264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 xml:space="preserve">// sleep/wait for 1 second to let the items/page load, </w:t>
      </w:r>
      <w:r w:rsidR="0092230F">
        <w:rPr>
          <w:rFonts w:ascii="Consolas" w:hAnsi="Consolas" w:cs="Consolas"/>
          <w:color w:val="008000"/>
          <w:sz w:val="19"/>
          <w:szCs w:val="19"/>
          <w:lang w:val="en-US" w:eastAsia="nl-BE"/>
        </w:rPr>
        <w:br/>
      </w:r>
      <w:r w:rsidR="0092230F">
        <w:rPr>
          <w:rFonts w:ascii="Consolas" w:hAnsi="Consolas" w:cs="Consolas"/>
          <w:color w:val="008000"/>
          <w:sz w:val="19"/>
          <w:szCs w:val="19"/>
          <w:lang w:val="en-BE" w:eastAsia="nl-BE"/>
        </w:rPr>
        <w:t xml:space="preserve">  // O</w:t>
      </w:r>
      <w:proofErr w:type="spellStart"/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>r</w:t>
      </w:r>
      <w:proofErr w:type="spellEnd"/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 xml:space="preserve"> else the input field is not fillable.</w:t>
      </w:r>
    </w:p>
    <w:p w14:paraId="69FE685B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System.Threading.Thread.Sleep</w:t>
      </w:r>
      <w:proofErr w:type="spellEnd"/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(1000);</w:t>
      </w:r>
    </w:p>
    <w:p w14:paraId="5FF64FD6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    </w:t>
      </w:r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 xml:space="preserve">// Find the </w:t>
      </w:r>
      <w:proofErr w:type="spellStart"/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>Youtube</w:t>
      </w:r>
      <w:proofErr w:type="spellEnd"/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 xml:space="preserve"> input field.</w:t>
      </w:r>
    </w:p>
    <w:p w14:paraId="0761AA59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IWebElement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searchBarInput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= </w:t>
      </w:r>
      <w:proofErr w:type="spellStart"/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driver.FindElement</w:t>
      </w:r>
      <w:proofErr w:type="spellEnd"/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By.Name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r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"</w:t>
      </w:r>
      <w:proofErr w:type="spellStart"/>
      <w:r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search_query</w:t>
      </w:r>
      <w:proofErr w:type="spellEnd"/>
      <w:r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"</w:t>
      </w: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));</w:t>
      </w:r>
    </w:p>
    <w:p w14:paraId="48D0D77F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    </w:t>
      </w:r>
      <w:r w:rsidRPr="00D0639A">
        <w:rPr>
          <w:rFonts w:ascii="Consolas" w:hAnsi="Consolas" w:cs="Consolas"/>
          <w:color w:val="008000"/>
          <w:sz w:val="19"/>
          <w:szCs w:val="19"/>
          <w:lang w:val="en-US" w:eastAsia="nl-BE"/>
        </w:rPr>
        <w:t>// Enter value in the field and submit it.</w:t>
      </w:r>
    </w:p>
    <w:p w14:paraId="0EE801B3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searchBarInput.SendKeys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r w:rsidRPr="00D0639A">
        <w:rPr>
          <w:rFonts w:ascii="Consolas" w:hAnsi="Consolas" w:cs="Consolas"/>
          <w:color w:val="A31515"/>
          <w:sz w:val="19"/>
          <w:szCs w:val="19"/>
          <w:lang w:val="en-US" w:eastAsia="nl-BE"/>
        </w:rPr>
        <w:t>"rick roll"</w:t>
      </w:r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);</w:t>
      </w:r>
      <w:proofErr w:type="gramEnd"/>
    </w:p>
    <w:p w14:paraId="7595EC57" w14:textId="77777777" w:rsidR="00D0639A" w:rsidRP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searchBarInput.Submit</w:t>
      </w:r>
      <w:proofErr w:type="spell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(</w:t>
      </w:r>
      <w:proofErr w:type="gramStart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>);</w:t>
      </w:r>
      <w:proofErr w:type="gramEnd"/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</w:t>
      </w:r>
    </w:p>
    <w:p w14:paraId="1398CE47" w14:textId="77777777" w:rsid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nl-BE" w:eastAsia="nl-BE"/>
        </w:rPr>
      </w:pPr>
      <w:r w:rsidRPr="00D0639A">
        <w:rPr>
          <w:rFonts w:ascii="Consolas" w:hAnsi="Consolas" w:cs="Consolas"/>
          <w:color w:val="000000"/>
          <w:sz w:val="19"/>
          <w:szCs w:val="19"/>
          <w:lang w:val="en-US" w:eastAsia="nl-B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nl-BE" w:eastAsia="nl-BE"/>
        </w:rPr>
        <w:t>}</w:t>
      </w:r>
    </w:p>
    <w:p w14:paraId="682E3941" w14:textId="77777777" w:rsidR="00D0639A" w:rsidRDefault="00D0639A" w:rsidP="00D0639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nl-BE" w:eastAsia="nl-BE"/>
        </w:rPr>
      </w:pPr>
      <w:r>
        <w:rPr>
          <w:rFonts w:ascii="Consolas" w:hAnsi="Consolas" w:cs="Consolas"/>
          <w:color w:val="000000"/>
          <w:sz w:val="19"/>
          <w:szCs w:val="19"/>
          <w:lang w:val="nl-BE" w:eastAsia="nl-BE"/>
        </w:rPr>
        <w:t xml:space="preserve">    }</w:t>
      </w:r>
    </w:p>
    <w:p w14:paraId="7FC3A1F3" w14:textId="0F250292" w:rsidR="00D0639A" w:rsidRDefault="00D0639A" w:rsidP="00D0639A">
      <w:pPr>
        <w:rPr>
          <w:rFonts w:ascii="Consolas" w:hAnsi="Consolas" w:cs="Consolas"/>
          <w:color w:val="000000"/>
          <w:sz w:val="19"/>
          <w:szCs w:val="19"/>
          <w:lang w:val="nl-BE" w:eastAsia="nl-BE"/>
        </w:rPr>
      </w:pPr>
      <w:r>
        <w:rPr>
          <w:rFonts w:ascii="Consolas" w:hAnsi="Consolas" w:cs="Consolas"/>
          <w:color w:val="000000"/>
          <w:sz w:val="19"/>
          <w:szCs w:val="19"/>
          <w:lang w:val="nl-BE" w:eastAsia="nl-BE"/>
        </w:rPr>
        <w:t>}</w:t>
      </w:r>
    </w:p>
    <w:p w14:paraId="19E04826" w14:textId="794D8F70" w:rsidR="0092230F" w:rsidRDefault="0092230F" w:rsidP="00375BD7">
      <w:pPr>
        <w:pStyle w:val="Heading2"/>
        <w:rPr>
          <w:lang w:val="en-BE" w:eastAsia="nl-BE"/>
        </w:rPr>
      </w:pPr>
      <w:r>
        <w:rPr>
          <w:lang w:val="en-BE" w:eastAsia="nl-BE"/>
        </w:rPr>
        <w:lastRenderedPageBreak/>
        <w:t>Se</w:t>
      </w:r>
      <w:r w:rsidR="00375BD7">
        <w:rPr>
          <w:lang w:val="en-BE" w:eastAsia="nl-BE"/>
        </w:rPr>
        <w:t>t</w:t>
      </w:r>
      <w:r>
        <w:rPr>
          <w:lang w:val="en-BE" w:eastAsia="nl-BE"/>
        </w:rPr>
        <w:t xml:space="preserve">ting up </w:t>
      </w:r>
      <w:r w:rsidR="00375BD7">
        <w:rPr>
          <w:lang w:val="en-BE" w:eastAsia="nl-BE"/>
        </w:rPr>
        <w:t>VMC:</w:t>
      </w:r>
    </w:p>
    <w:p w14:paraId="58921A6C" w14:textId="53D37186" w:rsidR="00375BD7" w:rsidRDefault="00375BD7" w:rsidP="00D0639A">
      <w:pPr>
        <w:rPr>
          <w:lang w:val="en-BE"/>
        </w:rPr>
      </w:pPr>
      <w:r>
        <w:rPr>
          <w:noProof/>
        </w:rPr>
        <w:drawing>
          <wp:inline distT="0" distB="0" distL="0" distR="0" wp14:anchorId="542F5B5F" wp14:editId="37D12B32">
            <wp:extent cx="2838450" cy="3048000"/>
            <wp:effectExtent l="0" t="0" r="0" b="0"/>
            <wp:docPr id="4" name="Picture 4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0302" w14:textId="29E6A45C" w:rsidR="00661A22" w:rsidRDefault="00661A22" w:rsidP="00D0639A">
      <w:pPr>
        <w:rPr>
          <w:lang w:val="en-BE"/>
        </w:rPr>
      </w:pPr>
      <w:r>
        <w:rPr>
          <w:lang w:val="en-BE"/>
        </w:rPr>
        <w:t xml:space="preserve">I work </w:t>
      </w:r>
      <w:proofErr w:type="gramStart"/>
      <w:r>
        <w:rPr>
          <w:lang w:val="en-BE"/>
        </w:rPr>
        <w:t>similar to</w:t>
      </w:r>
      <w:proofErr w:type="gramEnd"/>
      <w:r>
        <w:rPr>
          <w:lang w:val="en-BE"/>
        </w:rPr>
        <w:t xml:space="preserve"> the way the VMC setup has been done in our course</w:t>
      </w:r>
      <w:hyperlink w:anchor="_bronvermelding" w:history="1">
        <w:r w:rsidRPr="00661A22">
          <w:rPr>
            <w:rStyle w:val="Hyperlink"/>
            <w:lang w:val="en-BE"/>
          </w:rPr>
          <w:t>[7]</w:t>
        </w:r>
      </w:hyperlink>
      <w:r>
        <w:rPr>
          <w:lang w:val="en-BE"/>
        </w:rPr>
        <w:t>.</w:t>
      </w:r>
    </w:p>
    <w:p w14:paraId="255F81D4" w14:textId="7927E7BF" w:rsidR="00375BD7" w:rsidRDefault="00375BD7" w:rsidP="00D0639A">
      <w:pPr>
        <w:rPr>
          <w:lang w:val="en-BE"/>
        </w:rPr>
      </w:pPr>
      <w:r>
        <w:rPr>
          <w:lang w:val="en-BE"/>
        </w:rPr>
        <w:t>Make a folder with “Actions” that will perform actions like browsing to a site.</w:t>
      </w:r>
    </w:p>
    <w:p w14:paraId="2AFF9983" w14:textId="77777777" w:rsidR="00375BD7" w:rsidRDefault="00375BD7" w:rsidP="00D0639A">
      <w:pPr>
        <w:rPr>
          <w:lang w:val="en-BE"/>
        </w:rPr>
      </w:pPr>
      <w:r>
        <w:rPr>
          <w:lang w:val="en-BE"/>
        </w:rPr>
        <w:t>Make a folder with “views” that will print the prompt info per page.</w:t>
      </w:r>
    </w:p>
    <w:p w14:paraId="0AF27E87" w14:textId="4876B092" w:rsidR="00375BD7" w:rsidRDefault="00375BD7" w:rsidP="00D0639A">
      <w:pPr>
        <w:rPr>
          <w:lang w:val="en-BE"/>
        </w:rPr>
      </w:pPr>
      <w:r>
        <w:rPr>
          <w:noProof/>
        </w:rPr>
        <w:drawing>
          <wp:inline distT="0" distB="0" distL="0" distR="0" wp14:anchorId="32784D6C" wp14:editId="4C3EF735">
            <wp:extent cx="20383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BE"/>
        </w:rPr>
        <w:t xml:space="preserve"> </w:t>
      </w:r>
    </w:p>
    <w:p w14:paraId="0C60A8B5" w14:textId="1A94D72A" w:rsidR="00375BD7" w:rsidRDefault="00375BD7" w:rsidP="00D0639A">
      <w:pPr>
        <w:rPr>
          <w:lang w:val="en-BE"/>
        </w:rPr>
      </w:pPr>
      <w:r>
        <w:rPr>
          <w:lang w:val="en-BE"/>
        </w:rPr>
        <w:t>Import them at the top of every class.</w:t>
      </w:r>
    </w:p>
    <w:p w14:paraId="20CFC21F" w14:textId="6566FB4C" w:rsidR="00375BD7" w:rsidRDefault="00375BD7" w:rsidP="00375BD7">
      <w:pPr>
        <w:rPr>
          <w:lang w:val="en-BE"/>
        </w:rPr>
      </w:pPr>
      <w:r>
        <w:rPr>
          <w:noProof/>
        </w:rPr>
        <w:drawing>
          <wp:inline distT="0" distB="0" distL="0" distR="0" wp14:anchorId="6E05EDA7" wp14:editId="747B1321">
            <wp:extent cx="27622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BE"/>
        </w:rPr>
        <w:br/>
      </w:r>
      <w:r>
        <w:rPr>
          <w:noProof/>
        </w:rPr>
        <w:drawing>
          <wp:inline distT="0" distB="0" distL="0" distR="0" wp14:anchorId="1C855C5B" wp14:editId="4334DE42">
            <wp:extent cx="4552950" cy="21621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8613" w14:textId="1649033D" w:rsidR="00375BD7" w:rsidRDefault="00375BD7" w:rsidP="00375BD7">
      <w:pPr>
        <w:rPr>
          <w:lang w:val="en-BE"/>
        </w:rPr>
      </w:pPr>
      <w:r>
        <w:rPr>
          <w:lang w:val="en-BE"/>
        </w:rPr>
        <w:t>In the main program page (</w:t>
      </w:r>
      <w:proofErr w:type="spellStart"/>
      <w:r>
        <w:rPr>
          <w:lang w:val="en-BE"/>
        </w:rPr>
        <w:t>webscraper.cs</w:t>
      </w:r>
      <w:proofErr w:type="spellEnd"/>
      <w:r>
        <w:rPr>
          <w:lang w:val="en-BE"/>
        </w:rPr>
        <w:t xml:space="preserve">) call other classes to </w:t>
      </w:r>
      <w:r w:rsidR="00661A22">
        <w:rPr>
          <w:lang w:val="en-BE"/>
        </w:rPr>
        <w:t>perform actions or print view content to the Console terminal.</w:t>
      </w:r>
    </w:p>
    <w:p w14:paraId="0A0DF096" w14:textId="77777777" w:rsidR="00661A22" w:rsidRPr="00375BD7" w:rsidRDefault="00661A22" w:rsidP="00375BD7">
      <w:pPr>
        <w:rPr>
          <w:lang w:val="en-BE"/>
        </w:rPr>
      </w:pPr>
    </w:p>
    <w:p w14:paraId="166CBB6C" w14:textId="67791229" w:rsidR="00775EAA" w:rsidRDefault="00775EAA" w:rsidP="00775EAA">
      <w:pPr>
        <w:pStyle w:val="Heading1"/>
      </w:pPr>
      <w:bookmarkStart w:id="6" w:name="_Toc88159932"/>
      <w:r>
        <w:lastRenderedPageBreak/>
        <w:t>Conclus</w:t>
      </w:r>
      <w:r w:rsidR="00075271">
        <w:rPr>
          <w:lang w:val="en-BE"/>
        </w:rPr>
        <w:t>ion</w:t>
      </w:r>
      <w:bookmarkEnd w:id="6"/>
    </w:p>
    <w:p w14:paraId="1C71B7DE" w14:textId="0D9AB9BB" w:rsidR="005F056B" w:rsidRDefault="00075271" w:rsidP="005F056B">
      <w:pPr>
        <w:pStyle w:val="Heading1"/>
        <w:rPr>
          <w:lang w:val="en-BE"/>
        </w:rPr>
      </w:pPr>
      <w:bookmarkStart w:id="7" w:name="_bronvermelding"/>
      <w:bookmarkStart w:id="8" w:name="_Citation"/>
      <w:bookmarkStart w:id="9" w:name="_Toc88159933"/>
      <w:bookmarkEnd w:id="7"/>
      <w:bookmarkEnd w:id="8"/>
      <w:r>
        <w:rPr>
          <w:lang w:val="en-BE"/>
        </w:rPr>
        <w:lastRenderedPageBreak/>
        <w:t>Citation</w:t>
      </w:r>
      <w:bookmarkEnd w:id="9"/>
    </w:p>
    <w:p w14:paraId="0E929F68" w14:textId="2922A9C5" w:rsidR="005F056B" w:rsidRPr="00043F24" w:rsidRDefault="00C14589" w:rsidP="00C14589">
      <w:pPr>
        <w:rPr>
          <w:lang w:val="en-BE"/>
        </w:rPr>
      </w:pPr>
      <w:r>
        <w:rPr>
          <w:lang w:val="en-BE"/>
        </w:rPr>
        <w:t xml:space="preserve">[1] </w:t>
      </w:r>
      <w:r w:rsidR="005F056B" w:rsidRPr="00436BB5">
        <w:rPr>
          <w:lang w:val="en-US"/>
        </w:rPr>
        <w:t xml:space="preserve">Thomas More. (2021, 25 </w:t>
      </w:r>
      <w:proofErr w:type="spellStart"/>
      <w:r w:rsidR="00B82E1F">
        <w:rPr>
          <w:lang w:val="en-BE"/>
        </w:rPr>
        <w:t>O</w:t>
      </w:r>
      <w:r w:rsidR="008075CC">
        <w:rPr>
          <w:lang w:val="en-BE"/>
        </w:rPr>
        <w:t>c</w:t>
      </w:r>
      <w:proofErr w:type="spellEnd"/>
      <w:r w:rsidR="005F056B" w:rsidRPr="00436BB5">
        <w:rPr>
          <w:lang w:val="en-US"/>
        </w:rPr>
        <w:t>t</w:t>
      </w:r>
      <w:proofErr w:type="spellStart"/>
      <w:r w:rsidR="00B82E1F">
        <w:rPr>
          <w:lang w:val="en-BE"/>
        </w:rPr>
        <w:t>ober</w:t>
      </w:r>
      <w:proofErr w:type="spellEnd"/>
      <w:r w:rsidR="005F056B" w:rsidRPr="00436BB5">
        <w:rPr>
          <w:lang w:val="en-US"/>
        </w:rPr>
        <w:t xml:space="preserve">). Intro to C#. </w:t>
      </w:r>
      <w:r w:rsidR="005F056B" w:rsidRPr="008075CC">
        <w:rPr>
          <w:lang w:val="en-US"/>
        </w:rPr>
        <w:t>Project Mercury</w:t>
      </w:r>
      <w:proofErr w:type="gramStart"/>
      <w:r w:rsidR="005F056B" w:rsidRPr="008075CC">
        <w:rPr>
          <w:lang w:val="en-US"/>
        </w:rPr>
        <w:t xml:space="preserve">. </w:t>
      </w:r>
      <w:r w:rsidR="008075CC" w:rsidRPr="008075CC">
        <w:rPr>
          <w:lang w:val="en-US"/>
        </w:rPr>
        <w:t>.</w:t>
      </w:r>
      <w:proofErr w:type="gramEnd"/>
      <w:r w:rsidR="008075CC" w:rsidRPr="008075CC">
        <w:rPr>
          <w:lang w:val="en-US"/>
        </w:rPr>
        <w:t xml:space="preserve"> </w:t>
      </w:r>
      <w:r w:rsidR="008075CC">
        <w:rPr>
          <w:lang w:val="en-BE"/>
        </w:rPr>
        <w:t>Referenced on</w:t>
      </w:r>
      <w:r w:rsidR="008075CC" w:rsidRPr="008075CC">
        <w:rPr>
          <w:lang w:val="en-US"/>
        </w:rPr>
        <w:t xml:space="preserve"> </w:t>
      </w:r>
      <w:r w:rsidR="005F056B" w:rsidRPr="008075CC">
        <w:rPr>
          <w:lang w:val="en-US"/>
        </w:rPr>
        <w:t xml:space="preserve">18 </w:t>
      </w:r>
      <w:r w:rsidR="00B82E1F" w:rsidRPr="008075CC">
        <w:rPr>
          <w:lang w:val="en-US"/>
        </w:rPr>
        <w:t>November</w:t>
      </w:r>
      <w:r w:rsidR="005F056B" w:rsidRPr="008075CC">
        <w:rPr>
          <w:lang w:val="en-US"/>
        </w:rPr>
        <w:t xml:space="preserve"> 2021, </w:t>
      </w:r>
      <w:r w:rsidRPr="008075CC">
        <w:rPr>
          <w:lang w:val="en-US"/>
        </w:rPr>
        <w:br/>
      </w:r>
      <w:r w:rsidR="00053669">
        <w:rPr>
          <w:lang w:val="en-BE"/>
        </w:rPr>
        <w:t>From</w:t>
      </w:r>
      <w:r w:rsidR="005F056B" w:rsidRPr="008075CC">
        <w:rPr>
          <w:lang w:val="en-US"/>
        </w:rPr>
        <w:t xml:space="preserve"> </w:t>
      </w:r>
      <w:hyperlink r:id="rId14" w:history="1">
        <w:r w:rsidR="00043F24" w:rsidRPr="008075CC">
          <w:rPr>
            <w:rStyle w:val="Hyperlink"/>
            <w:lang w:val="en-US"/>
          </w:rPr>
          <w:t>https://mystifying-khorana-6156c2.netlify.app/programming/csharp/</w:t>
        </w:r>
      </w:hyperlink>
      <w:r w:rsidR="00043F24">
        <w:rPr>
          <w:lang w:val="en-BE"/>
        </w:rPr>
        <w:t xml:space="preserve"> </w:t>
      </w:r>
    </w:p>
    <w:p w14:paraId="302077BA" w14:textId="228D51A2" w:rsidR="005F056B" w:rsidRDefault="00043F24" w:rsidP="005F056B">
      <w:pPr>
        <w:rPr>
          <w:lang w:val="en-BE"/>
        </w:rPr>
      </w:pPr>
      <w:r>
        <w:rPr>
          <w:lang w:val="en-BE"/>
        </w:rPr>
        <w:t xml:space="preserve">[2] </w:t>
      </w:r>
      <w:r w:rsidRPr="00436BB5">
        <w:rPr>
          <w:lang w:val="en-US"/>
        </w:rPr>
        <w:t xml:space="preserve">Sheth, H. (2021, 17 </w:t>
      </w:r>
      <w:r w:rsidR="00B82E1F" w:rsidRPr="00436BB5">
        <w:rPr>
          <w:lang w:val="en-US"/>
        </w:rPr>
        <w:t>November</w:t>
      </w:r>
      <w:r w:rsidRPr="00436BB5">
        <w:rPr>
          <w:lang w:val="en-US"/>
        </w:rPr>
        <w:t xml:space="preserve">). Scraping Dynamic Web Pages Using Selenium and C#. </w:t>
      </w:r>
      <w:proofErr w:type="spellStart"/>
      <w:r w:rsidRPr="008075CC">
        <w:rPr>
          <w:lang w:val="en-US"/>
        </w:rPr>
        <w:t>LambdaTest</w:t>
      </w:r>
      <w:proofErr w:type="spellEnd"/>
      <w:r w:rsidRPr="008075CC">
        <w:rPr>
          <w:lang w:val="en-US"/>
        </w:rPr>
        <w:t xml:space="preserve">. </w:t>
      </w:r>
      <w:r w:rsidR="008075CC">
        <w:rPr>
          <w:lang w:val="en-BE"/>
        </w:rPr>
        <w:t xml:space="preserve">Referenced </w:t>
      </w:r>
      <w:proofErr w:type="gramStart"/>
      <w:r w:rsidR="008075CC">
        <w:rPr>
          <w:lang w:val="en-BE"/>
        </w:rPr>
        <w:t>on</w:t>
      </w:r>
      <w:proofErr w:type="gramEnd"/>
      <w:r w:rsidRPr="008075CC">
        <w:rPr>
          <w:lang w:val="en-US"/>
        </w:rPr>
        <w:t xml:space="preserve"> </w:t>
      </w:r>
      <w:r w:rsidR="00B82E1F" w:rsidRPr="008075CC">
        <w:rPr>
          <w:lang w:val="en-US"/>
        </w:rPr>
        <w:t>November</w:t>
      </w:r>
      <w:r w:rsidRPr="008075CC">
        <w:rPr>
          <w:lang w:val="en-US"/>
        </w:rPr>
        <w:t xml:space="preserve"> 2021, </w:t>
      </w:r>
      <w:r w:rsidRPr="008075CC">
        <w:rPr>
          <w:lang w:val="en-US"/>
        </w:rPr>
        <w:br/>
      </w:r>
      <w:r w:rsidR="00053669">
        <w:rPr>
          <w:lang w:val="en-BE"/>
        </w:rPr>
        <w:t>From</w:t>
      </w:r>
      <w:r w:rsidRPr="008075CC">
        <w:rPr>
          <w:lang w:val="en-US"/>
        </w:rPr>
        <w:t xml:space="preserve"> </w:t>
      </w:r>
      <w:hyperlink r:id="rId15" w:history="1">
        <w:r w:rsidRPr="008075CC">
          <w:rPr>
            <w:rStyle w:val="Hyperlink"/>
            <w:lang w:val="en-US"/>
          </w:rPr>
          <w:t>https://www.lambdatest.com/blog/scraping-dynamic-web-pages/</w:t>
        </w:r>
      </w:hyperlink>
      <w:r>
        <w:rPr>
          <w:lang w:val="en-BE"/>
        </w:rPr>
        <w:t xml:space="preserve"> </w:t>
      </w:r>
    </w:p>
    <w:p w14:paraId="1FF3BA31" w14:textId="5D092949" w:rsidR="008075CC" w:rsidRPr="008075CC" w:rsidRDefault="008075CC" w:rsidP="008075CC">
      <w:pPr>
        <w:rPr>
          <w:lang w:val="en-BE"/>
        </w:rPr>
      </w:pPr>
      <w:r>
        <w:rPr>
          <w:lang w:val="en-BE"/>
        </w:rPr>
        <w:t xml:space="preserve">[3] </w:t>
      </w:r>
      <w:r w:rsidRPr="00436BB5">
        <w:rPr>
          <w:lang w:val="en-US"/>
        </w:rPr>
        <w:t>Chromium. (</w:t>
      </w:r>
      <w:proofErr w:type="spellStart"/>
      <w:r w:rsidRPr="00436BB5">
        <w:rPr>
          <w:lang w:val="en-US"/>
        </w:rPr>
        <w:t>z.d</w:t>
      </w:r>
      <w:proofErr w:type="spellEnd"/>
      <w:r w:rsidRPr="00436BB5">
        <w:rPr>
          <w:lang w:val="en-US"/>
        </w:rPr>
        <w:t xml:space="preserve">.). ChromeDriver - WebDriver for Chrome - Downloads. </w:t>
      </w:r>
      <w:proofErr w:type="gramStart"/>
      <w:r w:rsidRPr="008075CC">
        <w:rPr>
          <w:lang w:val="en-US"/>
        </w:rPr>
        <w:t>Chromium.Org. .</w:t>
      </w:r>
      <w:proofErr w:type="gramEnd"/>
      <w:r w:rsidRPr="008075CC">
        <w:rPr>
          <w:lang w:val="en-US"/>
        </w:rPr>
        <w:t xml:space="preserve"> </w:t>
      </w:r>
      <w:r>
        <w:rPr>
          <w:lang w:val="en-BE"/>
        </w:rPr>
        <w:t>Referenced on</w:t>
      </w:r>
      <w:r w:rsidRPr="008075CC">
        <w:rPr>
          <w:lang w:val="en-US"/>
        </w:rPr>
        <w:t xml:space="preserve"> 18 </w:t>
      </w:r>
      <w:r w:rsidR="00B82E1F" w:rsidRPr="008075CC">
        <w:rPr>
          <w:lang w:val="en-US"/>
        </w:rPr>
        <w:t>November</w:t>
      </w:r>
      <w:r w:rsidRPr="008075CC">
        <w:rPr>
          <w:lang w:val="en-US"/>
        </w:rPr>
        <w:t xml:space="preserve"> 2021, </w:t>
      </w:r>
      <w:r w:rsidRPr="008075CC">
        <w:rPr>
          <w:lang w:val="en-US"/>
        </w:rPr>
        <w:br/>
      </w:r>
      <w:r w:rsidR="00053669">
        <w:rPr>
          <w:lang w:val="en-BE"/>
        </w:rPr>
        <w:t>From</w:t>
      </w:r>
      <w:r w:rsidRPr="008075CC">
        <w:rPr>
          <w:lang w:val="en-US"/>
        </w:rPr>
        <w:t xml:space="preserve"> </w:t>
      </w:r>
      <w:hyperlink r:id="rId16" w:history="1">
        <w:r w:rsidRPr="008075CC">
          <w:rPr>
            <w:rStyle w:val="Hyperlink"/>
            <w:lang w:val="en-US"/>
          </w:rPr>
          <w:t>https://chromedriver.chromium.org/downloads</w:t>
        </w:r>
      </w:hyperlink>
      <w:r>
        <w:rPr>
          <w:lang w:val="en-BE"/>
        </w:rPr>
        <w:t xml:space="preserve"> </w:t>
      </w:r>
    </w:p>
    <w:p w14:paraId="65D08577" w14:textId="676D20B1" w:rsidR="00436BB5" w:rsidRDefault="00436BB5" w:rsidP="00436BB5">
      <w:pPr>
        <w:rPr>
          <w:lang w:val="en-BE"/>
        </w:rPr>
      </w:pPr>
      <w:r>
        <w:rPr>
          <w:lang w:val="en-BE"/>
        </w:rPr>
        <w:t xml:space="preserve">[4] </w:t>
      </w:r>
      <w:r w:rsidRPr="00C34DF1">
        <w:rPr>
          <w:lang w:val="en-US"/>
        </w:rPr>
        <w:t xml:space="preserve">Sheth, H. (2021, </w:t>
      </w:r>
      <w:proofErr w:type="spellStart"/>
      <w:r w:rsidRPr="00C34DF1">
        <w:rPr>
          <w:lang w:val="en-US"/>
        </w:rPr>
        <w:t>november</w:t>
      </w:r>
      <w:proofErr w:type="spellEnd"/>
      <w:r w:rsidRPr="00C34DF1">
        <w:rPr>
          <w:lang w:val="en-US"/>
        </w:rPr>
        <w:t xml:space="preserve"> 17). Scraping Dynamic Web Pages Using Selenium and C#. </w:t>
      </w:r>
      <w:proofErr w:type="spellStart"/>
      <w:r w:rsidRPr="00436BB5">
        <w:rPr>
          <w:lang w:val="en-US"/>
        </w:rPr>
        <w:t>LambdaTest</w:t>
      </w:r>
      <w:proofErr w:type="spellEnd"/>
      <w:r w:rsidRPr="00436BB5">
        <w:rPr>
          <w:lang w:val="en-US"/>
        </w:rPr>
        <w:t xml:space="preserve">. </w:t>
      </w:r>
      <w:r>
        <w:rPr>
          <w:lang w:val="en-BE"/>
        </w:rPr>
        <w:t xml:space="preserve">Referenced on </w:t>
      </w:r>
      <w:r w:rsidRPr="00436BB5">
        <w:rPr>
          <w:lang w:val="en-US"/>
        </w:rPr>
        <w:t xml:space="preserve">18 </w:t>
      </w:r>
      <w:r w:rsidR="00B82E1F" w:rsidRPr="00436BB5">
        <w:rPr>
          <w:lang w:val="en-US"/>
        </w:rPr>
        <w:t>November</w:t>
      </w:r>
      <w:r w:rsidRPr="00436BB5">
        <w:rPr>
          <w:lang w:val="en-US"/>
        </w:rPr>
        <w:t xml:space="preserve"> 2021, </w:t>
      </w:r>
      <w:r>
        <w:rPr>
          <w:lang w:val="en-US"/>
        </w:rPr>
        <w:br/>
      </w:r>
      <w:r>
        <w:rPr>
          <w:lang w:val="en-BE"/>
        </w:rPr>
        <w:t>From</w:t>
      </w:r>
      <w:r w:rsidRPr="00436BB5">
        <w:rPr>
          <w:lang w:val="en-US"/>
        </w:rPr>
        <w:t xml:space="preserve"> </w:t>
      </w:r>
      <w:hyperlink r:id="rId17" w:history="1">
        <w:r w:rsidRPr="005653A0">
          <w:rPr>
            <w:rStyle w:val="Hyperlink"/>
            <w:lang w:val="en-US"/>
          </w:rPr>
          <w:t>https://www.lambdatest.com/blog/scraping-dynamic-web-pages/</w:t>
        </w:r>
      </w:hyperlink>
      <w:r>
        <w:rPr>
          <w:lang w:val="en-BE"/>
        </w:rPr>
        <w:t xml:space="preserve"> </w:t>
      </w:r>
    </w:p>
    <w:p w14:paraId="51C4BE90" w14:textId="5BA831ED" w:rsidR="00C46727" w:rsidRPr="00C46727" w:rsidRDefault="00C46727" w:rsidP="00C46727">
      <w:pPr>
        <w:rPr>
          <w:lang w:val="en-BE"/>
        </w:rPr>
      </w:pPr>
      <w:r>
        <w:rPr>
          <w:lang w:val="en-BE"/>
        </w:rPr>
        <w:t xml:space="preserve">[5] </w:t>
      </w:r>
      <w:proofErr w:type="spellStart"/>
      <w:r w:rsidRPr="00D0639A">
        <w:rPr>
          <w:lang w:val="en-US"/>
        </w:rPr>
        <w:t>Repala</w:t>
      </w:r>
      <w:proofErr w:type="spellEnd"/>
      <w:r w:rsidRPr="00D0639A">
        <w:rPr>
          <w:lang w:val="en-US"/>
        </w:rPr>
        <w:t xml:space="preserve">, N. (2020, 2 </w:t>
      </w:r>
      <w:proofErr w:type="spellStart"/>
      <w:r w:rsidRPr="00D0639A">
        <w:rPr>
          <w:lang w:val="en-US"/>
        </w:rPr>
        <w:t>april</w:t>
      </w:r>
      <w:proofErr w:type="spellEnd"/>
      <w:r w:rsidRPr="00D0639A">
        <w:rPr>
          <w:lang w:val="en-US"/>
        </w:rPr>
        <w:t xml:space="preserve">). Selenium C# – Adding Chrome driver to execute scripts on Chrome Browser - </w:t>
      </w:r>
      <w:proofErr w:type="spellStart"/>
      <w:r w:rsidRPr="00D0639A">
        <w:rPr>
          <w:lang w:val="en-US"/>
        </w:rPr>
        <w:t>QAFox</w:t>
      </w:r>
      <w:proofErr w:type="spellEnd"/>
      <w:r w:rsidRPr="00D0639A">
        <w:rPr>
          <w:lang w:val="en-US"/>
        </w:rPr>
        <w:t xml:space="preserve">. </w:t>
      </w:r>
      <w:proofErr w:type="spellStart"/>
      <w:r w:rsidRPr="00C46727">
        <w:rPr>
          <w:lang w:val="en-US"/>
        </w:rPr>
        <w:t>QAFox</w:t>
      </w:r>
      <w:proofErr w:type="spellEnd"/>
      <w:r w:rsidRPr="00C46727">
        <w:rPr>
          <w:lang w:val="en-US"/>
        </w:rPr>
        <w:t xml:space="preserve"> | The Easiest Tutorial Site on Software Testing. </w:t>
      </w:r>
      <w:r>
        <w:rPr>
          <w:lang w:val="en-BE"/>
        </w:rPr>
        <w:t>Referenced on</w:t>
      </w:r>
      <w:r w:rsidRPr="00C46727">
        <w:rPr>
          <w:lang w:val="en-US"/>
        </w:rPr>
        <w:t xml:space="preserve"> 25 </w:t>
      </w:r>
      <w:r>
        <w:rPr>
          <w:lang w:val="en-BE"/>
        </w:rPr>
        <w:t>N</w:t>
      </w:r>
      <w:proofErr w:type="spellStart"/>
      <w:r w:rsidRPr="00C46727">
        <w:rPr>
          <w:lang w:val="en-US"/>
        </w:rPr>
        <w:t>ovember</w:t>
      </w:r>
      <w:proofErr w:type="spellEnd"/>
      <w:r w:rsidRPr="00C46727">
        <w:rPr>
          <w:lang w:val="en-US"/>
        </w:rPr>
        <w:t xml:space="preserve"> 2021, </w:t>
      </w:r>
      <w:r>
        <w:rPr>
          <w:lang w:val="en-US"/>
        </w:rPr>
        <w:br/>
      </w:r>
      <w:r>
        <w:rPr>
          <w:lang w:val="en-BE"/>
        </w:rPr>
        <w:t>From</w:t>
      </w:r>
      <w:r w:rsidRPr="00C46727">
        <w:rPr>
          <w:lang w:val="en-US"/>
        </w:rPr>
        <w:t xml:space="preserve"> </w:t>
      </w:r>
      <w:hyperlink r:id="rId18" w:history="1">
        <w:r w:rsidRPr="00A1409E">
          <w:rPr>
            <w:rStyle w:val="Hyperlink"/>
            <w:lang w:val="en-US"/>
          </w:rPr>
          <w:t>https://www.qafox.com/selenium-c-sharp-adding-chrome-driver/</w:t>
        </w:r>
      </w:hyperlink>
      <w:r>
        <w:rPr>
          <w:lang w:val="en-BE"/>
        </w:rPr>
        <w:t xml:space="preserve"> </w:t>
      </w:r>
    </w:p>
    <w:p w14:paraId="091C4E1D" w14:textId="103C395D" w:rsidR="008075CC" w:rsidRDefault="00CA0149" w:rsidP="005F056B">
      <w:pPr>
        <w:rPr>
          <w:lang w:val="en-US"/>
        </w:rPr>
      </w:pPr>
      <w:r w:rsidRPr="00D0639A">
        <w:rPr>
          <w:lang w:val="en-US"/>
        </w:rPr>
        <w:t xml:space="preserve">[6] H.H. (2010, 29 </w:t>
      </w:r>
      <w:proofErr w:type="spellStart"/>
      <w:r w:rsidRPr="00D0639A">
        <w:rPr>
          <w:lang w:val="en-US"/>
        </w:rPr>
        <w:t>juli</w:t>
      </w:r>
      <w:proofErr w:type="spellEnd"/>
      <w:r w:rsidRPr="00D0639A">
        <w:rPr>
          <w:lang w:val="en-US"/>
        </w:rPr>
        <w:t xml:space="preserve">). “A project with an Output type of Class Library cannot be started directly”. Stack Overflow. </w:t>
      </w:r>
      <w:r w:rsidRPr="00CA0149">
        <w:rPr>
          <w:lang w:val="en-US"/>
        </w:rPr>
        <w:t>Referenced on</w:t>
      </w:r>
      <w:r>
        <w:rPr>
          <w:lang w:val="en-US"/>
        </w:rPr>
        <w:t xml:space="preserve"> </w:t>
      </w:r>
      <w:r w:rsidRPr="00CA0149">
        <w:rPr>
          <w:lang w:val="en-US"/>
        </w:rPr>
        <w:t xml:space="preserve">25 </w:t>
      </w:r>
      <w:r>
        <w:rPr>
          <w:lang w:val="en-US"/>
        </w:rPr>
        <w:t>N</w:t>
      </w:r>
      <w:r w:rsidRPr="00CA0149">
        <w:rPr>
          <w:lang w:val="en-US"/>
        </w:rPr>
        <w:t xml:space="preserve">ovember 2021, </w:t>
      </w:r>
      <w:r>
        <w:rPr>
          <w:lang w:val="en-US"/>
        </w:rPr>
        <w:br/>
        <w:t>From</w:t>
      </w:r>
      <w:r w:rsidRPr="00CA0149">
        <w:rPr>
          <w:lang w:val="en-US"/>
        </w:rPr>
        <w:t xml:space="preserve"> </w:t>
      </w:r>
      <w:hyperlink r:id="rId19" w:history="1">
        <w:r w:rsidRPr="00A1409E">
          <w:rPr>
            <w:rStyle w:val="Hyperlink"/>
            <w:lang w:val="en-US"/>
          </w:rPr>
          <w:t>https://stackoverflow.com/questions/3363106/a-project-with-an-output-type-of-class-library-cannot-be-started-directly</w:t>
        </w:r>
      </w:hyperlink>
      <w:r>
        <w:rPr>
          <w:lang w:val="en-US"/>
        </w:rPr>
        <w:t xml:space="preserve"> </w:t>
      </w:r>
    </w:p>
    <w:p w14:paraId="52D35AAE" w14:textId="13FB216B" w:rsidR="00144978" w:rsidRPr="00144978" w:rsidRDefault="00144978" w:rsidP="00144978">
      <w:pPr>
        <w:rPr>
          <w:lang w:val="en-BE"/>
        </w:rPr>
      </w:pPr>
      <w:r>
        <w:rPr>
          <w:lang w:val="en-BE"/>
        </w:rPr>
        <w:t xml:space="preserve">[7] </w:t>
      </w:r>
      <w:r w:rsidRPr="00144978">
        <w:t xml:space="preserve">Verboven, M. V. (2021, 9 november). Video - Dutch - From StockLister-Base to Stocklister-SemiComplete. thomasmore instructure. </w:t>
      </w:r>
      <w:r>
        <w:rPr>
          <w:lang w:val="en-BE"/>
        </w:rPr>
        <w:t>Referenced on</w:t>
      </w:r>
      <w:r w:rsidRPr="00144978">
        <w:rPr>
          <w:lang w:val="en-US"/>
        </w:rPr>
        <w:t xml:space="preserve"> 15 </w:t>
      </w:r>
      <w:r>
        <w:rPr>
          <w:lang w:val="en-BE"/>
        </w:rPr>
        <w:t>D</w:t>
      </w:r>
      <w:proofErr w:type="spellStart"/>
      <w:r w:rsidRPr="00144978">
        <w:rPr>
          <w:lang w:val="en-US"/>
        </w:rPr>
        <w:t>ecember</w:t>
      </w:r>
      <w:proofErr w:type="spellEnd"/>
      <w:r w:rsidRPr="00144978">
        <w:rPr>
          <w:lang w:val="en-US"/>
        </w:rPr>
        <w:t xml:space="preserve"> 2021, </w:t>
      </w:r>
      <w:r>
        <w:rPr>
          <w:lang w:val="en-BE"/>
        </w:rPr>
        <w:t>From</w:t>
      </w:r>
      <w:r w:rsidRPr="00144978">
        <w:rPr>
          <w:lang w:val="en-US"/>
        </w:rPr>
        <w:t xml:space="preserve"> </w:t>
      </w:r>
      <w:hyperlink r:id="rId20" w:history="1">
        <w:r w:rsidRPr="00843AF1">
          <w:rPr>
            <w:rStyle w:val="Hyperlink"/>
            <w:lang w:val="en-US"/>
          </w:rPr>
          <w:t>https://thomasmore.instructure.com/courses/19824/pages/video-dutch-from-stocklister-base-to-stocklister-semicomplete?module_item_id=1198976</w:t>
        </w:r>
      </w:hyperlink>
      <w:r>
        <w:rPr>
          <w:lang w:val="en-BE"/>
        </w:rPr>
        <w:t xml:space="preserve"> </w:t>
      </w:r>
    </w:p>
    <w:p w14:paraId="71715363" w14:textId="77777777" w:rsidR="00661A22" w:rsidRPr="00144978" w:rsidRDefault="00661A22" w:rsidP="005F056B">
      <w:pPr>
        <w:rPr>
          <w:lang w:val="en-US"/>
        </w:rPr>
      </w:pPr>
    </w:p>
    <w:sectPr w:rsidR="00661A22" w:rsidRPr="00144978" w:rsidSect="00325FE3">
      <w:headerReference w:type="default" r:id="rId21"/>
      <w:headerReference w:type="first" r:id="rId22"/>
      <w:pgSz w:w="11906" w:h="16838" w:code="9"/>
      <w:pgMar w:top="1134" w:right="1134" w:bottom="1134" w:left="187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FEC9" w14:textId="77777777" w:rsidR="00CC31CB" w:rsidRDefault="00CC31CB">
      <w:r>
        <w:separator/>
      </w:r>
    </w:p>
  </w:endnote>
  <w:endnote w:type="continuationSeparator" w:id="0">
    <w:p w14:paraId="61031599" w14:textId="77777777" w:rsidR="00CC31CB" w:rsidRDefault="00CC31CB">
      <w:r>
        <w:continuationSeparator/>
      </w:r>
    </w:p>
  </w:endnote>
  <w:endnote w:type="continuationNotice" w:id="1">
    <w:p w14:paraId="65DA4EA7" w14:textId="77777777" w:rsidR="00CC31CB" w:rsidRDefault="00CC31C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Symbol"/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F5E91" w14:textId="77777777" w:rsidR="00CC31CB" w:rsidRDefault="00CC31CB">
      <w:r>
        <w:separator/>
      </w:r>
    </w:p>
  </w:footnote>
  <w:footnote w:type="continuationSeparator" w:id="0">
    <w:p w14:paraId="1BB42A6C" w14:textId="77777777" w:rsidR="00CC31CB" w:rsidRDefault="00CC31CB">
      <w:r>
        <w:continuationSeparator/>
      </w:r>
    </w:p>
  </w:footnote>
  <w:footnote w:type="continuationNotice" w:id="1">
    <w:p w14:paraId="5BD95B8D" w14:textId="77777777" w:rsidR="00CC31CB" w:rsidRDefault="00CC31C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6FDB7" w14:textId="77777777" w:rsidR="00FD738E" w:rsidRDefault="00FD738E" w:rsidP="00FD738E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3A91"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32B8" w14:textId="77777777" w:rsidR="00015B4F" w:rsidRDefault="00015B4F" w:rsidP="005461C4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738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C17"/>
    <w:multiLevelType w:val="hybridMultilevel"/>
    <w:tmpl w:val="14986A0A"/>
    <w:lvl w:ilvl="0" w:tplc="49943720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4CB5"/>
    <w:multiLevelType w:val="hybridMultilevel"/>
    <w:tmpl w:val="E7BEE31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CA2"/>
    <w:multiLevelType w:val="hybridMultilevel"/>
    <w:tmpl w:val="A5B6B80C"/>
    <w:lvl w:ilvl="0" w:tplc="1EA62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762196">
      <w:start w:val="14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0E9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CC8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567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7C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8C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EA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B428E1"/>
    <w:multiLevelType w:val="hybridMultilevel"/>
    <w:tmpl w:val="D8084FB2"/>
    <w:lvl w:ilvl="0" w:tplc="08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67512"/>
    <w:multiLevelType w:val="hybridMultilevel"/>
    <w:tmpl w:val="0E88B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82AC0"/>
    <w:multiLevelType w:val="hybridMultilevel"/>
    <w:tmpl w:val="6660E560"/>
    <w:lvl w:ilvl="0" w:tplc="52D08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26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C8C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85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40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40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45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21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42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63A69EB"/>
    <w:multiLevelType w:val="hybridMultilevel"/>
    <w:tmpl w:val="B2CE1EE2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C61A9"/>
    <w:multiLevelType w:val="hybridMultilevel"/>
    <w:tmpl w:val="A94C45EC"/>
    <w:lvl w:ilvl="0" w:tplc="D1E27F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A34B2AA">
      <w:start w:val="141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2ABA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29C1B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5CA4B4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1CAF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8E00F8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8D6234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2824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 w15:restartNumberingAfterBreak="0">
    <w:nsid w:val="1CE93DE6"/>
    <w:multiLevelType w:val="hybridMultilevel"/>
    <w:tmpl w:val="CBDE9F5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B009C"/>
    <w:multiLevelType w:val="multilevel"/>
    <w:tmpl w:val="BDE2F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6542B"/>
    <w:multiLevelType w:val="hybridMultilevel"/>
    <w:tmpl w:val="BEC2A8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B04D7"/>
    <w:multiLevelType w:val="hybridMultilevel"/>
    <w:tmpl w:val="B05A1266"/>
    <w:lvl w:ilvl="0" w:tplc="5AE80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2328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1C7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4C8F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F660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FAE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21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2A2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0F8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 w15:restartNumberingAfterBreak="0">
    <w:nsid w:val="2B59437E"/>
    <w:multiLevelType w:val="hybridMultilevel"/>
    <w:tmpl w:val="00A2BB58"/>
    <w:lvl w:ilvl="0" w:tplc="BE5EB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07042">
      <w:start w:val="14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E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6D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2D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9C1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4F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C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4B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CA27800"/>
    <w:multiLevelType w:val="hybridMultilevel"/>
    <w:tmpl w:val="C13EDBFA"/>
    <w:lvl w:ilvl="0" w:tplc="AEEC1E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12A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EE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6A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28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74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47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4F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C2F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C33F6"/>
    <w:multiLevelType w:val="hybridMultilevel"/>
    <w:tmpl w:val="697C1BC0"/>
    <w:lvl w:ilvl="0" w:tplc="622465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9638C"/>
    <w:multiLevelType w:val="hybridMultilevel"/>
    <w:tmpl w:val="920C4C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03204"/>
    <w:multiLevelType w:val="hybridMultilevel"/>
    <w:tmpl w:val="EC6A3FA0"/>
    <w:lvl w:ilvl="0" w:tplc="68D40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4A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745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60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8F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EA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42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46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6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CFF365C"/>
    <w:multiLevelType w:val="hybridMultilevel"/>
    <w:tmpl w:val="42CE4EF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D291F"/>
    <w:multiLevelType w:val="hybridMultilevel"/>
    <w:tmpl w:val="48C29972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F8F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4A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08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6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AB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01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49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66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E374C"/>
    <w:multiLevelType w:val="hybridMultilevel"/>
    <w:tmpl w:val="83D045EC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A184A"/>
    <w:multiLevelType w:val="hybridMultilevel"/>
    <w:tmpl w:val="F682A024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16595"/>
    <w:multiLevelType w:val="hybridMultilevel"/>
    <w:tmpl w:val="120E2A2C"/>
    <w:lvl w:ilvl="0" w:tplc="1AC07FA2">
      <w:numFmt w:val="bullet"/>
      <w:lvlText w:val="–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85EB0"/>
    <w:multiLevelType w:val="hybridMultilevel"/>
    <w:tmpl w:val="876E2B82"/>
    <w:lvl w:ilvl="0" w:tplc="8752DD6E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43E23"/>
    <w:multiLevelType w:val="hybridMultilevel"/>
    <w:tmpl w:val="0D46A43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62C58F7"/>
    <w:multiLevelType w:val="hybridMultilevel"/>
    <w:tmpl w:val="9CA02438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50AD8"/>
    <w:multiLevelType w:val="hybridMultilevel"/>
    <w:tmpl w:val="7E9828E4"/>
    <w:lvl w:ilvl="0" w:tplc="08130011">
      <w:start w:val="1"/>
      <w:numFmt w:val="decimal"/>
      <w:lvlText w:val="%1)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A828A1"/>
    <w:multiLevelType w:val="hybridMultilevel"/>
    <w:tmpl w:val="B59E1520"/>
    <w:lvl w:ilvl="0" w:tplc="0413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F31565B"/>
    <w:multiLevelType w:val="hybridMultilevel"/>
    <w:tmpl w:val="358CA5B0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C94285"/>
    <w:multiLevelType w:val="hybridMultilevel"/>
    <w:tmpl w:val="FFFFFFFF"/>
    <w:lvl w:ilvl="0" w:tplc="3D24F6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45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24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89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47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29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484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2D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28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C31A6"/>
    <w:multiLevelType w:val="hybridMultilevel"/>
    <w:tmpl w:val="FFFFFFFF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E0A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0A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8A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47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86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88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40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81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873F7"/>
    <w:multiLevelType w:val="multilevel"/>
    <w:tmpl w:val="147EA278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61CE57DD"/>
    <w:multiLevelType w:val="hybridMultilevel"/>
    <w:tmpl w:val="13D2D0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61A6F"/>
    <w:multiLevelType w:val="hybridMultilevel"/>
    <w:tmpl w:val="AF0E5A3A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1107F"/>
    <w:multiLevelType w:val="hybridMultilevel"/>
    <w:tmpl w:val="0E1ED2BA"/>
    <w:lvl w:ilvl="0" w:tplc="0813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847626"/>
    <w:multiLevelType w:val="hybridMultilevel"/>
    <w:tmpl w:val="D348308C"/>
    <w:lvl w:ilvl="0" w:tplc="B5540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D2644"/>
    <w:multiLevelType w:val="hybridMultilevel"/>
    <w:tmpl w:val="4EBAB466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659A5"/>
    <w:multiLevelType w:val="hybridMultilevel"/>
    <w:tmpl w:val="BDE2FC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1"/>
  </w:num>
  <w:num w:numId="3">
    <w:abstractNumId w:val="6"/>
  </w:num>
  <w:num w:numId="4">
    <w:abstractNumId w:val="16"/>
  </w:num>
  <w:num w:numId="5">
    <w:abstractNumId w:val="9"/>
  </w:num>
  <w:num w:numId="6">
    <w:abstractNumId w:val="28"/>
  </w:num>
  <w:num w:numId="7">
    <w:abstractNumId w:val="18"/>
  </w:num>
  <w:num w:numId="8">
    <w:abstractNumId w:val="36"/>
  </w:num>
  <w:num w:numId="9">
    <w:abstractNumId w:val="1"/>
  </w:num>
  <w:num w:numId="10">
    <w:abstractNumId w:val="11"/>
  </w:num>
  <w:num w:numId="11">
    <w:abstractNumId w:val="13"/>
  </w:num>
  <w:num w:numId="12">
    <w:abstractNumId w:val="2"/>
  </w:num>
  <w:num w:numId="13">
    <w:abstractNumId w:val="8"/>
  </w:num>
  <w:num w:numId="14">
    <w:abstractNumId w:val="24"/>
  </w:num>
  <w:num w:numId="15">
    <w:abstractNumId w:val="32"/>
  </w:num>
  <w:num w:numId="16">
    <w:abstractNumId w:val="3"/>
  </w:num>
  <w:num w:numId="17">
    <w:abstractNumId w:val="15"/>
  </w:num>
  <w:num w:numId="18">
    <w:abstractNumId w:val="12"/>
  </w:num>
  <w:num w:numId="19">
    <w:abstractNumId w:val="22"/>
  </w:num>
  <w:num w:numId="20">
    <w:abstractNumId w:val="37"/>
  </w:num>
  <w:num w:numId="21">
    <w:abstractNumId w:val="27"/>
  </w:num>
  <w:num w:numId="22">
    <w:abstractNumId w:val="17"/>
  </w:num>
  <w:num w:numId="23">
    <w:abstractNumId w:val="10"/>
  </w:num>
  <w:num w:numId="24">
    <w:abstractNumId w:val="4"/>
  </w:num>
  <w:num w:numId="25">
    <w:abstractNumId w:val="5"/>
  </w:num>
  <w:num w:numId="26">
    <w:abstractNumId w:val="29"/>
  </w:num>
  <w:num w:numId="27">
    <w:abstractNumId w:val="30"/>
  </w:num>
  <w:num w:numId="28">
    <w:abstractNumId w:val="14"/>
  </w:num>
  <w:num w:numId="29">
    <w:abstractNumId w:val="19"/>
  </w:num>
  <w:num w:numId="30">
    <w:abstractNumId w:val="35"/>
  </w:num>
  <w:num w:numId="31">
    <w:abstractNumId w:val="33"/>
  </w:num>
  <w:num w:numId="32">
    <w:abstractNumId w:val="20"/>
  </w:num>
  <w:num w:numId="33">
    <w:abstractNumId w:val="23"/>
  </w:num>
  <w:num w:numId="34">
    <w:abstractNumId w:val="0"/>
  </w:num>
  <w:num w:numId="35">
    <w:abstractNumId w:val="34"/>
  </w:num>
  <w:num w:numId="36">
    <w:abstractNumId w:val="7"/>
  </w:num>
  <w:num w:numId="37">
    <w:abstractNumId w:val="25"/>
  </w:num>
  <w:num w:numId="38">
    <w:abstractNumId w:val="26"/>
  </w:num>
  <w:num w:numId="39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27"/>
    <w:rsid w:val="00003705"/>
    <w:rsid w:val="00003A56"/>
    <w:rsid w:val="00015B4F"/>
    <w:rsid w:val="000209B1"/>
    <w:rsid w:val="000244C2"/>
    <w:rsid w:val="0004195C"/>
    <w:rsid w:val="00041DAC"/>
    <w:rsid w:val="00043F24"/>
    <w:rsid w:val="00052C08"/>
    <w:rsid w:val="00053669"/>
    <w:rsid w:val="00053D4A"/>
    <w:rsid w:val="0005424D"/>
    <w:rsid w:val="0007012C"/>
    <w:rsid w:val="000702DF"/>
    <w:rsid w:val="000723CE"/>
    <w:rsid w:val="00075271"/>
    <w:rsid w:val="00075600"/>
    <w:rsid w:val="00076C2A"/>
    <w:rsid w:val="00081F0D"/>
    <w:rsid w:val="00084C32"/>
    <w:rsid w:val="00094F1E"/>
    <w:rsid w:val="00097BEA"/>
    <w:rsid w:val="000A2019"/>
    <w:rsid w:val="000A36F4"/>
    <w:rsid w:val="000A6B69"/>
    <w:rsid w:val="000A71E0"/>
    <w:rsid w:val="000A7872"/>
    <w:rsid w:val="000C1193"/>
    <w:rsid w:val="000C20C8"/>
    <w:rsid w:val="000C377C"/>
    <w:rsid w:val="000D76CF"/>
    <w:rsid w:val="000E290F"/>
    <w:rsid w:val="000E54D1"/>
    <w:rsid w:val="000E5DAE"/>
    <w:rsid w:val="000F3A91"/>
    <w:rsid w:val="000F60E2"/>
    <w:rsid w:val="001018DF"/>
    <w:rsid w:val="001039E7"/>
    <w:rsid w:val="001105C9"/>
    <w:rsid w:val="00112751"/>
    <w:rsid w:val="00117CE1"/>
    <w:rsid w:val="00117F22"/>
    <w:rsid w:val="001250F0"/>
    <w:rsid w:val="00127C0C"/>
    <w:rsid w:val="00130BCE"/>
    <w:rsid w:val="001351C5"/>
    <w:rsid w:val="001377A9"/>
    <w:rsid w:val="00142543"/>
    <w:rsid w:val="00142C27"/>
    <w:rsid w:val="00144978"/>
    <w:rsid w:val="001532FA"/>
    <w:rsid w:val="0015332E"/>
    <w:rsid w:val="00153653"/>
    <w:rsid w:val="00155D8C"/>
    <w:rsid w:val="00156F1C"/>
    <w:rsid w:val="00157ABB"/>
    <w:rsid w:val="00160930"/>
    <w:rsid w:val="00164502"/>
    <w:rsid w:val="00166BB3"/>
    <w:rsid w:val="00167371"/>
    <w:rsid w:val="00167544"/>
    <w:rsid w:val="00172784"/>
    <w:rsid w:val="001828FF"/>
    <w:rsid w:val="00183B0A"/>
    <w:rsid w:val="00190D29"/>
    <w:rsid w:val="00194B63"/>
    <w:rsid w:val="00195CD4"/>
    <w:rsid w:val="001A7201"/>
    <w:rsid w:val="001B0CC8"/>
    <w:rsid w:val="001B2F9A"/>
    <w:rsid w:val="001B502A"/>
    <w:rsid w:val="001B6B61"/>
    <w:rsid w:val="001C01E3"/>
    <w:rsid w:val="001C18E2"/>
    <w:rsid w:val="001C5D81"/>
    <w:rsid w:val="001C732B"/>
    <w:rsid w:val="001D7223"/>
    <w:rsid w:val="001E1D27"/>
    <w:rsid w:val="001E323F"/>
    <w:rsid w:val="001F43AD"/>
    <w:rsid w:val="002029F8"/>
    <w:rsid w:val="00205C83"/>
    <w:rsid w:val="002138DE"/>
    <w:rsid w:val="002140D6"/>
    <w:rsid w:val="00216DAD"/>
    <w:rsid w:val="002328CA"/>
    <w:rsid w:val="00234DDC"/>
    <w:rsid w:val="00265CE8"/>
    <w:rsid w:val="00272B12"/>
    <w:rsid w:val="00273BD4"/>
    <w:rsid w:val="00275863"/>
    <w:rsid w:val="00276897"/>
    <w:rsid w:val="0028100B"/>
    <w:rsid w:val="002812BC"/>
    <w:rsid w:val="0028600A"/>
    <w:rsid w:val="002919E6"/>
    <w:rsid w:val="00291F78"/>
    <w:rsid w:val="00292C76"/>
    <w:rsid w:val="002965C1"/>
    <w:rsid w:val="002A0152"/>
    <w:rsid w:val="002A08D1"/>
    <w:rsid w:val="002B7451"/>
    <w:rsid w:val="002C1C61"/>
    <w:rsid w:val="002C249B"/>
    <w:rsid w:val="002C2B84"/>
    <w:rsid w:val="002C2EA0"/>
    <w:rsid w:val="002C418B"/>
    <w:rsid w:val="002E3054"/>
    <w:rsid w:val="002E351F"/>
    <w:rsid w:val="002E431B"/>
    <w:rsid w:val="002E5D08"/>
    <w:rsid w:val="002F09BE"/>
    <w:rsid w:val="002F25B5"/>
    <w:rsid w:val="002F6F60"/>
    <w:rsid w:val="00300B4D"/>
    <w:rsid w:val="00311482"/>
    <w:rsid w:val="00316BD9"/>
    <w:rsid w:val="00317E9E"/>
    <w:rsid w:val="00325FE3"/>
    <w:rsid w:val="003312CD"/>
    <w:rsid w:val="0033393F"/>
    <w:rsid w:val="00355E05"/>
    <w:rsid w:val="003566FA"/>
    <w:rsid w:val="00356745"/>
    <w:rsid w:val="003726ED"/>
    <w:rsid w:val="00375BD7"/>
    <w:rsid w:val="0038082E"/>
    <w:rsid w:val="0038423A"/>
    <w:rsid w:val="00397A45"/>
    <w:rsid w:val="003A073F"/>
    <w:rsid w:val="003A0A7B"/>
    <w:rsid w:val="003A37C7"/>
    <w:rsid w:val="003A750E"/>
    <w:rsid w:val="003B390A"/>
    <w:rsid w:val="003C4E6F"/>
    <w:rsid w:val="003C7AB4"/>
    <w:rsid w:val="003D17A5"/>
    <w:rsid w:val="003E0CCA"/>
    <w:rsid w:val="003F269B"/>
    <w:rsid w:val="004059CC"/>
    <w:rsid w:val="004112A8"/>
    <w:rsid w:val="00415B9C"/>
    <w:rsid w:val="004163DE"/>
    <w:rsid w:val="00417B26"/>
    <w:rsid w:val="00424212"/>
    <w:rsid w:val="00425380"/>
    <w:rsid w:val="00431CD1"/>
    <w:rsid w:val="00432674"/>
    <w:rsid w:val="00433FD0"/>
    <w:rsid w:val="00436BB5"/>
    <w:rsid w:val="00444640"/>
    <w:rsid w:val="00444DF4"/>
    <w:rsid w:val="00446B0B"/>
    <w:rsid w:val="004510DF"/>
    <w:rsid w:val="004544A0"/>
    <w:rsid w:val="00457ADA"/>
    <w:rsid w:val="00466EAC"/>
    <w:rsid w:val="00471A7D"/>
    <w:rsid w:val="0047BAD7"/>
    <w:rsid w:val="00492CF1"/>
    <w:rsid w:val="004934DC"/>
    <w:rsid w:val="004A1861"/>
    <w:rsid w:val="004A1C70"/>
    <w:rsid w:val="004A2F0E"/>
    <w:rsid w:val="004A772E"/>
    <w:rsid w:val="004B0638"/>
    <w:rsid w:val="004B2084"/>
    <w:rsid w:val="004B7CB4"/>
    <w:rsid w:val="004C1EA7"/>
    <w:rsid w:val="004C5323"/>
    <w:rsid w:val="004D3E6F"/>
    <w:rsid w:val="004D7B99"/>
    <w:rsid w:val="004E5497"/>
    <w:rsid w:val="005177DC"/>
    <w:rsid w:val="00521B1E"/>
    <w:rsid w:val="00523E82"/>
    <w:rsid w:val="00527CE0"/>
    <w:rsid w:val="0053402C"/>
    <w:rsid w:val="005400FF"/>
    <w:rsid w:val="00541C19"/>
    <w:rsid w:val="00542794"/>
    <w:rsid w:val="005461C4"/>
    <w:rsid w:val="005514FF"/>
    <w:rsid w:val="005529A4"/>
    <w:rsid w:val="0055300C"/>
    <w:rsid w:val="0055612D"/>
    <w:rsid w:val="005628DD"/>
    <w:rsid w:val="00566055"/>
    <w:rsid w:val="00566678"/>
    <w:rsid w:val="0057054E"/>
    <w:rsid w:val="00571BD8"/>
    <w:rsid w:val="005802B4"/>
    <w:rsid w:val="005832C1"/>
    <w:rsid w:val="005833B6"/>
    <w:rsid w:val="0058552A"/>
    <w:rsid w:val="00597C76"/>
    <w:rsid w:val="005A7795"/>
    <w:rsid w:val="005C21FA"/>
    <w:rsid w:val="005C2E7D"/>
    <w:rsid w:val="005C4999"/>
    <w:rsid w:val="005C660E"/>
    <w:rsid w:val="005D1494"/>
    <w:rsid w:val="005D662A"/>
    <w:rsid w:val="005E1C56"/>
    <w:rsid w:val="005E2864"/>
    <w:rsid w:val="005E301C"/>
    <w:rsid w:val="005F056B"/>
    <w:rsid w:val="005F23DD"/>
    <w:rsid w:val="005F2A96"/>
    <w:rsid w:val="005F51DB"/>
    <w:rsid w:val="005F75A1"/>
    <w:rsid w:val="005F7BB3"/>
    <w:rsid w:val="00617741"/>
    <w:rsid w:val="00620738"/>
    <w:rsid w:val="006244AE"/>
    <w:rsid w:val="00632BFB"/>
    <w:rsid w:val="00634556"/>
    <w:rsid w:val="00645365"/>
    <w:rsid w:val="006501D1"/>
    <w:rsid w:val="00652A7C"/>
    <w:rsid w:val="00656A65"/>
    <w:rsid w:val="0066066B"/>
    <w:rsid w:val="00661A22"/>
    <w:rsid w:val="00662048"/>
    <w:rsid w:val="0066272E"/>
    <w:rsid w:val="006634C2"/>
    <w:rsid w:val="00665F7E"/>
    <w:rsid w:val="00671753"/>
    <w:rsid w:val="0067A264"/>
    <w:rsid w:val="006814D6"/>
    <w:rsid w:val="00690B26"/>
    <w:rsid w:val="006977FF"/>
    <w:rsid w:val="00697CC4"/>
    <w:rsid w:val="006A3991"/>
    <w:rsid w:val="006A5099"/>
    <w:rsid w:val="006A5FFC"/>
    <w:rsid w:val="006B5DCE"/>
    <w:rsid w:val="006B707F"/>
    <w:rsid w:val="006B71AA"/>
    <w:rsid w:val="006C5DE9"/>
    <w:rsid w:val="006E360C"/>
    <w:rsid w:val="006E4FC4"/>
    <w:rsid w:val="006E5F9F"/>
    <w:rsid w:val="006E7E79"/>
    <w:rsid w:val="006F02F8"/>
    <w:rsid w:val="006F0DEF"/>
    <w:rsid w:val="006F156B"/>
    <w:rsid w:val="006F50DE"/>
    <w:rsid w:val="006F7AE2"/>
    <w:rsid w:val="00700985"/>
    <w:rsid w:val="00701BCC"/>
    <w:rsid w:val="0070293C"/>
    <w:rsid w:val="00716864"/>
    <w:rsid w:val="00717DB9"/>
    <w:rsid w:val="007232F3"/>
    <w:rsid w:val="00745E0E"/>
    <w:rsid w:val="00746B1D"/>
    <w:rsid w:val="00751690"/>
    <w:rsid w:val="007533EE"/>
    <w:rsid w:val="0075573A"/>
    <w:rsid w:val="0076204C"/>
    <w:rsid w:val="00766506"/>
    <w:rsid w:val="00773542"/>
    <w:rsid w:val="00775DBF"/>
    <w:rsid w:val="00775EAA"/>
    <w:rsid w:val="0077754F"/>
    <w:rsid w:val="00784AC8"/>
    <w:rsid w:val="00792B89"/>
    <w:rsid w:val="007A2CB4"/>
    <w:rsid w:val="007B061E"/>
    <w:rsid w:val="007B6779"/>
    <w:rsid w:val="007B7667"/>
    <w:rsid w:val="007C15FC"/>
    <w:rsid w:val="007C498C"/>
    <w:rsid w:val="007D0E52"/>
    <w:rsid w:val="007D63E9"/>
    <w:rsid w:val="007D7B48"/>
    <w:rsid w:val="007E1ECC"/>
    <w:rsid w:val="007E2236"/>
    <w:rsid w:val="007E2FDC"/>
    <w:rsid w:val="007E44E2"/>
    <w:rsid w:val="007F2E1A"/>
    <w:rsid w:val="007F72F0"/>
    <w:rsid w:val="00801CA5"/>
    <w:rsid w:val="0080735A"/>
    <w:rsid w:val="008075CC"/>
    <w:rsid w:val="00815241"/>
    <w:rsid w:val="00815EFF"/>
    <w:rsid w:val="00816A79"/>
    <w:rsid w:val="00820405"/>
    <w:rsid w:val="00843ADD"/>
    <w:rsid w:val="00854C1B"/>
    <w:rsid w:val="00854EA0"/>
    <w:rsid w:val="00855396"/>
    <w:rsid w:val="00861E8F"/>
    <w:rsid w:val="0087008C"/>
    <w:rsid w:val="0087024F"/>
    <w:rsid w:val="008742B8"/>
    <w:rsid w:val="00894B6E"/>
    <w:rsid w:val="008A17AB"/>
    <w:rsid w:val="008A3442"/>
    <w:rsid w:val="008A5FCF"/>
    <w:rsid w:val="008A7482"/>
    <w:rsid w:val="008B0804"/>
    <w:rsid w:val="008B345C"/>
    <w:rsid w:val="008B354B"/>
    <w:rsid w:val="008B3ADD"/>
    <w:rsid w:val="008B5E86"/>
    <w:rsid w:val="008B68CD"/>
    <w:rsid w:val="008B7FA1"/>
    <w:rsid w:val="008C162C"/>
    <w:rsid w:val="008C1838"/>
    <w:rsid w:val="008E455B"/>
    <w:rsid w:val="008E6C42"/>
    <w:rsid w:val="008F046E"/>
    <w:rsid w:val="008F175F"/>
    <w:rsid w:val="008F2E54"/>
    <w:rsid w:val="009024E8"/>
    <w:rsid w:val="009046C1"/>
    <w:rsid w:val="00904D3F"/>
    <w:rsid w:val="00911A71"/>
    <w:rsid w:val="0092230F"/>
    <w:rsid w:val="009231EA"/>
    <w:rsid w:val="009373F9"/>
    <w:rsid w:val="00945FD9"/>
    <w:rsid w:val="0095178E"/>
    <w:rsid w:val="009545C3"/>
    <w:rsid w:val="00961347"/>
    <w:rsid w:val="00962892"/>
    <w:rsid w:val="009743C6"/>
    <w:rsid w:val="00975D41"/>
    <w:rsid w:val="00987892"/>
    <w:rsid w:val="009951F3"/>
    <w:rsid w:val="009B03A9"/>
    <w:rsid w:val="009B0C2A"/>
    <w:rsid w:val="009B1273"/>
    <w:rsid w:val="009B53C2"/>
    <w:rsid w:val="009E417F"/>
    <w:rsid w:val="009F1D73"/>
    <w:rsid w:val="00A03B1B"/>
    <w:rsid w:val="00A05249"/>
    <w:rsid w:val="00A12DDB"/>
    <w:rsid w:val="00A24D23"/>
    <w:rsid w:val="00A32ACF"/>
    <w:rsid w:val="00A35D47"/>
    <w:rsid w:val="00A3670A"/>
    <w:rsid w:val="00A417CA"/>
    <w:rsid w:val="00A41C22"/>
    <w:rsid w:val="00A53C76"/>
    <w:rsid w:val="00A561F0"/>
    <w:rsid w:val="00A56336"/>
    <w:rsid w:val="00A64F0F"/>
    <w:rsid w:val="00A6710C"/>
    <w:rsid w:val="00A6739F"/>
    <w:rsid w:val="00A717BB"/>
    <w:rsid w:val="00A77E95"/>
    <w:rsid w:val="00A94B1B"/>
    <w:rsid w:val="00AA0911"/>
    <w:rsid w:val="00AA2E2C"/>
    <w:rsid w:val="00AA674A"/>
    <w:rsid w:val="00AA7485"/>
    <w:rsid w:val="00AA7E40"/>
    <w:rsid w:val="00AC2B34"/>
    <w:rsid w:val="00AC3271"/>
    <w:rsid w:val="00AC593C"/>
    <w:rsid w:val="00AC67F2"/>
    <w:rsid w:val="00AD1EF0"/>
    <w:rsid w:val="00AD2688"/>
    <w:rsid w:val="00AD36D7"/>
    <w:rsid w:val="00AD4B65"/>
    <w:rsid w:val="00AD5C32"/>
    <w:rsid w:val="00AE15C5"/>
    <w:rsid w:val="00AF1028"/>
    <w:rsid w:val="00AF22ED"/>
    <w:rsid w:val="00AF531D"/>
    <w:rsid w:val="00B0088C"/>
    <w:rsid w:val="00B027D1"/>
    <w:rsid w:val="00B042E6"/>
    <w:rsid w:val="00B122F5"/>
    <w:rsid w:val="00B130F0"/>
    <w:rsid w:val="00B17BF9"/>
    <w:rsid w:val="00B21A2B"/>
    <w:rsid w:val="00B26C9E"/>
    <w:rsid w:val="00B30422"/>
    <w:rsid w:val="00B36AB8"/>
    <w:rsid w:val="00B4243D"/>
    <w:rsid w:val="00B433D5"/>
    <w:rsid w:val="00B5768F"/>
    <w:rsid w:val="00B60DB1"/>
    <w:rsid w:val="00B6126B"/>
    <w:rsid w:val="00B6265D"/>
    <w:rsid w:val="00B67D8A"/>
    <w:rsid w:val="00B74C34"/>
    <w:rsid w:val="00B75171"/>
    <w:rsid w:val="00B8275F"/>
    <w:rsid w:val="00B82E1F"/>
    <w:rsid w:val="00B849FF"/>
    <w:rsid w:val="00B84D06"/>
    <w:rsid w:val="00B85CFA"/>
    <w:rsid w:val="00B916E8"/>
    <w:rsid w:val="00B92A94"/>
    <w:rsid w:val="00BA37A0"/>
    <w:rsid w:val="00BA43C5"/>
    <w:rsid w:val="00BA585B"/>
    <w:rsid w:val="00BA64CC"/>
    <w:rsid w:val="00BA654E"/>
    <w:rsid w:val="00BA692D"/>
    <w:rsid w:val="00BB5802"/>
    <w:rsid w:val="00BB5842"/>
    <w:rsid w:val="00BC05E5"/>
    <w:rsid w:val="00BC2094"/>
    <w:rsid w:val="00BC3ACC"/>
    <w:rsid w:val="00BD396F"/>
    <w:rsid w:val="00BD55EB"/>
    <w:rsid w:val="00BE106B"/>
    <w:rsid w:val="00BE4913"/>
    <w:rsid w:val="00BE6379"/>
    <w:rsid w:val="00BF199A"/>
    <w:rsid w:val="00C041B5"/>
    <w:rsid w:val="00C04335"/>
    <w:rsid w:val="00C07D62"/>
    <w:rsid w:val="00C10442"/>
    <w:rsid w:val="00C132D1"/>
    <w:rsid w:val="00C138C0"/>
    <w:rsid w:val="00C13B78"/>
    <w:rsid w:val="00C14589"/>
    <w:rsid w:val="00C22AFE"/>
    <w:rsid w:val="00C30532"/>
    <w:rsid w:val="00C34780"/>
    <w:rsid w:val="00C34DF1"/>
    <w:rsid w:val="00C46727"/>
    <w:rsid w:val="00C51EF8"/>
    <w:rsid w:val="00C56036"/>
    <w:rsid w:val="00C624DF"/>
    <w:rsid w:val="00C75D5E"/>
    <w:rsid w:val="00C90706"/>
    <w:rsid w:val="00C90C24"/>
    <w:rsid w:val="00C91EE8"/>
    <w:rsid w:val="00C9598D"/>
    <w:rsid w:val="00CA0149"/>
    <w:rsid w:val="00CA1287"/>
    <w:rsid w:val="00CA5E44"/>
    <w:rsid w:val="00CA6CB2"/>
    <w:rsid w:val="00CB31DC"/>
    <w:rsid w:val="00CB6073"/>
    <w:rsid w:val="00CC13DF"/>
    <w:rsid w:val="00CC31CB"/>
    <w:rsid w:val="00CC33F9"/>
    <w:rsid w:val="00CC75DB"/>
    <w:rsid w:val="00CC7FC0"/>
    <w:rsid w:val="00CD3D83"/>
    <w:rsid w:val="00CE026C"/>
    <w:rsid w:val="00CE566A"/>
    <w:rsid w:val="00CF11BA"/>
    <w:rsid w:val="00CF2EB3"/>
    <w:rsid w:val="00CF3F7D"/>
    <w:rsid w:val="00CF4C55"/>
    <w:rsid w:val="00D05421"/>
    <w:rsid w:val="00D054F2"/>
    <w:rsid w:val="00D0639A"/>
    <w:rsid w:val="00D127AD"/>
    <w:rsid w:val="00D1516A"/>
    <w:rsid w:val="00D15F67"/>
    <w:rsid w:val="00D2229C"/>
    <w:rsid w:val="00D3069F"/>
    <w:rsid w:val="00D36A7C"/>
    <w:rsid w:val="00D405FA"/>
    <w:rsid w:val="00D4504E"/>
    <w:rsid w:val="00D47B38"/>
    <w:rsid w:val="00D54B1B"/>
    <w:rsid w:val="00D57D65"/>
    <w:rsid w:val="00D67891"/>
    <w:rsid w:val="00D77078"/>
    <w:rsid w:val="00D871B7"/>
    <w:rsid w:val="00D905C5"/>
    <w:rsid w:val="00D93AB6"/>
    <w:rsid w:val="00DA2E93"/>
    <w:rsid w:val="00DA78A6"/>
    <w:rsid w:val="00DB424B"/>
    <w:rsid w:val="00DB5C3B"/>
    <w:rsid w:val="00DC0707"/>
    <w:rsid w:val="00DC6481"/>
    <w:rsid w:val="00DD03F7"/>
    <w:rsid w:val="00DE42A2"/>
    <w:rsid w:val="00DF3633"/>
    <w:rsid w:val="00DF467F"/>
    <w:rsid w:val="00DF6180"/>
    <w:rsid w:val="00DF79FC"/>
    <w:rsid w:val="00E03D3F"/>
    <w:rsid w:val="00E07D64"/>
    <w:rsid w:val="00E1142D"/>
    <w:rsid w:val="00E11F73"/>
    <w:rsid w:val="00E14618"/>
    <w:rsid w:val="00E149D1"/>
    <w:rsid w:val="00E17BED"/>
    <w:rsid w:val="00E228DF"/>
    <w:rsid w:val="00E2701D"/>
    <w:rsid w:val="00E27B4F"/>
    <w:rsid w:val="00E30870"/>
    <w:rsid w:val="00E36221"/>
    <w:rsid w:val="00E54E3F"/>
    <w:rsid w:val="00E63C4A"/>
    <w:rsid w:val="00E72394"/>
    <w:rsid w:val="00E7274B"/>
    <w:rsid w:val="00E75275"/>
    <w:rsid w:val="00E816DD"/>
    <w:rsid w:val="00E849C2"/>
    <w:rsid w:val="00E8601D"/>
    <w:rsid w:val="00E900D9"/>
    <w:rsid w:val="00E96B8A"/>
    <w:rsid w:val="00EA0DD2"/>
    <w:rsid w:val="00EB0755"/>
    <w:rsid w:val="00EB2571"/>
    <w:rsid w:val="00EB3E41"/>
    <w:rsid w:val="00EB75B0"/>
    <w:rsid w:val="00EC41A1"/>
    <w:rsid w:val="00EC7994"/>
    <w:rsid w:val="00ED243B"/>
    <w:rsid w:val="00ED3186"/>
    <w:rsid w:val="00ED6984"/>
    <w:rsid w:val="00EE4D69"/>
    <w:rsid w:val="00EF6ECC"/>
    <w:rsid w:val="00EF7816"/>
    <w:rsid w:val="00F031ED"/>
    <w:rsid w:val="00F038C0"/>
    <w:rsid w:val="00F2518B"/>
    <w:rsid w:val="00F26493"/>
    <w:rsid w:val="00F346CE"/>
    <w:rsid w:val="00F4095D"/>
    <w:rsid w:val="00F40E0C"/>
    <w:rsid w:val="00F441B3"/>
    <w:rsid w:val="00F46356"/>
    <w:rsid w:val="00F51DF3"/>
    <w:rsid w:val="00F52996"/>
    <w:rsid w:val="00F56145"/>
    <w:rsid w:val="00F57021"/>
    <w:rsid w:val="00F57931"/>
    <w:rsid w:val="00F60E2C"/>
    <w:rsid w:val="00F6521D"/>
    <w:rsid w:val="00F70A22"/>
    <w:rsid w:val="00F74834"/>
    <w:rsid w:val="00F75EA9"/>
    <w:rsid w:val="00F854CA"/>
    <w:rsid w:val="00F957B4"/>
    <w:rsid w:val="00FB0F08"/>
    <w:rsid w:val="00FB2F3F"/>
    <w:rsid w:val="00FB41A1"/>
    <w:rsid w:val="00FB5CE3"/>
    <w:rsid w:val="00FC548E"/>
    <w:rsid w:val="00FC6B73"/>
    <w:rsid w:val="00FD738E"/>
    <w:rsid w:val="00FD7DE6"/>
    <w:rsid w:val="00FE0F37"/>
    <w:rsid w:val="00FE4507"/>
    <w:rsid w:val="00FE48EE"/>
    <w:rsid w:val="00FF0536"/>
    <w:rsid w:val="00FF1334"/>
    <w:rsid w:val="00FF3679"/>
    <w:rsid w:val="019C3FFA"/>
    <w:rsid w:val="01E38B38"/>
    <w:rsid w:val="05691022"/>
    <w:rsid w:val="05F4EF7D"/>
    <w:rsid w:val="06663000"/>
    <w:rsid w:val="0CCB68E4"/>
    <w:rsid w:val="0CD26E7B"/>
    <w:rsid w:val="106D6046"/>
    <w:rsid w:val="10D8207B"/>
    <w:rsid w:val="113C8D49"/>
    <w:rsid w:val="147019F9"/>
    <w:rsid w:val="160BEA5A"/>
    <w:rsid w:val="17805FC7"/>
    <w:rsid w:val="1F30D2F6"/>
    <w:rsid w:val="20068F17"/>
    <w:rsid w:val="20A68F93"/>
    <w:rsid w:val="21568A87"/>
    <w:rsid w:val="22A72893"/>
    <w:rsid w:val="2425CA28"/>
    <w:rsid w:val="28DDAD30"/>
    <w:rsid w:val="2AFA61E9"/>
    <w:rsid w:val="2E6BF117"/>
    <w:rsid w:val="316CAE51"/>
    <w:rsid w:val="335B5A8D"/>
    <w:rsid w:val="345585B7"/>
    <w:rsid w:val="3569E62E"/>
    <w:rsid w:val="369CABC3"/>
    <w:rsid w:val="369D4018"/>
    <w:rsid w:val="37A70F64"/>
    <w:rsid w:val="3F35334D"/>
    <w:rsid w:val="418BB287"/>
    <w:rsid w:val="41CD594A"/>
    <w:rsid w:val="4609D13E"/>
    <w:rsid w:val="473044F1"/>
    <w:rsid w:val="484B2507"/>
    <w:rsid w:val="4A4F5639"/>
    <w:rsid w:val="4B8307B7"/>
    <w:rsid w:val="5345A6D5"/>
    <w:rsid w:val="58C5E1F9"/>
    <w:rsid w:val="5D7C7FAB"/>
    <w:rsid w:val="5DA5084B"/>
    <w:rsid w:val="617EE890"/>
    <w:rsid w:val="68615A7E"/>
    <w:rsid w:val="6C93D484"/>
    <w:rsid w:val="71567C63"/>
    <w:rsid w:val="71CD676D"/>
    <w:rsid w:val="72F24CC4"/>
    <w:rsid w:val="7505082F"/>
    <w:rsid w:val="790FA9F6"/>
    <w:rsid w:val="79FC7060"/>
    <w:rsid w:val="7B1D0BBF"/>
    <w:rsid w:val="7EABEA75"/>
    <w:rsid w:val="7F219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7F2ECA4"/>
  <w15:docId w15:val="{974D838A-833A-473A-AEC8-162229A8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52"/>
    <w:pPr>
      <w:spacing w:after="240"/>
    </w:pPr>
    <w:rPr>
      <w:rFonts w:ascii="Verdana" w:hAnsi="Verdana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41A1"/>
    <w:pPr>
      <w:pageBreakBefore/>
      <w:numPr>
        <w:numId w:val="2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1F78"/>
    <w:pPr>
      <w:keepNext/>
      <w:numPr>
        <w:ilvl w:val="1"/>
        <w:numId w:val="2"/>
      </w:numPr>
      <w:spacing w:before="36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6678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6678"/>
    <w:pPr>
      <w:keepNext/>
      <w:numPr>
        <w:ilvl w:val="3"/>
        <w:numId w:val="2"/>
      </w:numPr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300B4D"/>
    <w:pPr>
      <w:keepNext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300B4D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300B4D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00B4D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668E"/>
    <w:rPr>
      <w:rFonts w:ascii="Verdana" w:hAnsi="Verdana"/>
      <w:b/>
      <w:smallCaps/>
      <w:kern w:val="32"/>
      <w:sz w:val="32"/>
      <w:lang w:val="nl-NL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5668E"/>
    <w:rPr>
      <w:rFonts w:ascii="Verdana" w:hAnsi="Verdana"/>
      <w:b/>
      <w:bCs/>
      <w:iCs/>
      <w:sz w:val="24"/>
      <w:szCs w:val="28"/>
      <w:lang w:val="nl-NL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45668E"/>
    <w:rPr>
      <w:rFonts w:ascii="Verdana" w:hAnsi="Verdana"/>
      <w:b/>
      <w:lang w:val="nl-NL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45668E"/>
    <w:rPr>
      <w:rFonts w:ascii="Verdana" w:hAnsi="Verdana"/>
      <w:lang w:val="nl-NL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8E"/>
    <w:rPr>
      <w:rFonts w:ascii="Calibri" w:eastAsia="Times New Roma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99"/>
    <w:semiHidden/>
    <w:rsid w:val="00FC548E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uiPriority w:val="99"/>
    <w:rsid w:val="00E30870"/>
    <w:pPr>
      <w:spacing w:after="120"/>
    </w:pPr>
    <w:rPr>
      <w:i/>
    </w:rPr>
  </w:style>
  <w:style w:type="paragraph" w:styleId="Header">
    <w:name w:val="header"/>
    <w:basedOn w:val="Normal"/>
    <w:link w:val="HeaderChar"/>
    <w:uiPriority w:val="99"/>
    <w:rsid w:val="00300B4D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5668E"/>
    <w:rPr>
      <w:rFonts w:ascii="Verdana" w:hAnsi="Verdana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2A0152"/>
    <w:rPr>
      <w:sz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customStyle="1" w:styleId="Kopzondernummer">
    <w:name w:val="Kop zonder nummer"/>
    <w:basedOn w:val="Normal"/>
    <w:next w:val="Normal"/>
    <w:autoRedefine/>
    <w:uiPriority w:val="99"/>
    <w:rsid w:val="00291F78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153653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566678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566678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166BB3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300B4D"/>
    <w:rPr>
      <w:rFonts w:ascii="Verdana" w:hAnsi="Verdana" w:cs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300B4D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B74C34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uiPriority w:val="99"/>
    <w:rsid w:val="00300B4D"/>
    <w:rPr>
      <w:rFonts w:ascii="Verdana" w:hAnsi="Verdana" w:cs="Times New Roman"/>
      <w:b/>
      <w:sz w:val="18"/>
    </w:rPr>
  </w:style>
  <w:style w:type="character" w:styleId="FootnoteReference">
    <w:name w:val="foot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B74C34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E30870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BodyText">
    <w:name w:val="Body Text"/>
    <w:basedOn w:val="Normal"/>
    <w:link w:val="BodyTextChar"/>
    <w:uiPriority w:val="99"/>
    <w:rsid w:val="00B74C34"/>
  </w:style>
  <w:style w:type="character" w:customStyle="1" w:styleId="BodyTextChar">
    <w:name w:val="Body Text Char"/>
    <w:basedOn w:val="DefaultParagraphFont"/>
    <w:link w:val="Body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B74C34"/>
    <w:pPr>
      <w:spacing w:after="0"/>
      <w:ind w:left="221" w:hanging="221"/>
    </w:pPr>
  </w:style>
  <w:style w:type="paragraph" w:styleId="IndexHeading">
    <w:name w:val="index heading"/>
    <w:basedOn w:val="Normal"/>
    <w:next w:val="Index1"/>
    <w:uiPriority w:val="99"/>
    <w:semiHidden/>
    <w:rsid w:val="00B74C34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uiPriority w:val="99"/>
    <w:rsid w:val="00300B4D"/>
    <w:rPr>
      <w:rFonts w:ascii="Verdana" w:hAnsi="Verdana" w:cs="Times New Roman"/>
      <w:color w:val="800080"/>
      <w:sz w:val="20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B74C34"/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rsid w:val="00B74C34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uiPriority w:val="99"/>
    <w:semiHidden/>
    <w:rsid w:val="00B74C34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uiPriority w:val="99"/>
    <w:semiHidden/>
    <w:rsid w:val="00B74C34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uiPriority w:val="99"/>
    <w:rsid w:val="00EC41A1"/>
    <w:pPr>
      <w:numPr>
        <w:numId w:val="3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uiPriority w:val="99"/>
    <w:rsid w:val="005628DD"/>
    <w:pPr>
      <w:spacing w:after="0"/>
    </w:pPr>
  </w:style>
  <w:style w:type="paragraph" w:customStyle="1" w:styleId="Standaardkleinzonderwit">
    <w:name w:val="Standaard klein zonder wit"/>
    <w:basedOn w:val="Date"/>
    <w:next w:val="Normal"/>
    <w:uiPriority w:val="99"/>
    <w:rsid w:val="00EF7816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uiPriority w:val="99"/>
    <w:semiHidden/>
    <w:rsid w:val="00B74C34"/>
    <w:pPr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rsid w:val="00B74C34"/>
    <w:pPr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uiPriority w:val="99"/>
    <w:semiHidden/>
    <w:rsid w:val="00B74C34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uiPriority w:val="99"/>
    <w:rsid w:val="00F2518B"/>
    <w:pPr>
      <w:spacing w:after="0"/>
    </w:pPr>
    <w:rPr>
      <w:smallCaps/>
      <w:sz w:val="18"/>
      <w:lang w:val="nl-BE"/>
    </w:rPr>
  </w:style>
  <w:style w:type="paragraph" w:customStyle="1" w:styleId="Kopnietininhoud">
    <w:name w:val="Kop niet in inhoud"/>
    <w:basedOn w:val="Kopzondernummer"/>
    <w:next w:val="Normal"/>
    <w:uiPriority w:val="99"/>
    <w:rsid w:val="006E5F9F"/>
    <w:rPr>
      <w:lang w:val="nl-BE"/>
    </w:rPr>
  </w:style>
  <w:style w:type="table" w:styleId="TableGrid">
    <w:name w:val="Table Grid"/>
    <w:basedOn w:val="TableNormal"/>
    <w:uiPriority w:val="59"/>
    <w:rsid w:val="0042421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142C27"/>
    <w:pPr>
      <w:spacing w:after="80"/>
      <w:ind w:left="851"/>
    </w:pPr>
    <w:rPr>
      <w:rFonts w:ascii="Times New Roman" w:hAnsi="Times New Roman"/>
      <w:i/>
      <w:iCs/>
      <w:sz w:val="24"/>
      <w:szCs w:val="24"/>
      <w:lang w:eastAsia="nl-N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42C27"/>
    <w:rPr>
      <w:rFonts w:cs="Times New Roman"/>
      <w:i/>
      <w:iCs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D054F2"/>
    <w:pPr>
      <w:ind w:left="720"/>
      <w:contextualSpacing/>
    </w:pPr>
  </w:style>
  <w:style w:type="character" w:customStyle="1" w:styleId="breadcrumb">
    <w:name w:val="breadcrumb"/>
    <w:basedOn w:val="DefaultParagraphFont"/>
    <w:uiPriority w:val="99"/>
    <w:rsid w:val="00B849FF"/>
    <w:rPr>
      <w:rFonts w:cs="Times New Roman"/>
    </w:rPr>
  </w:style>
  <w:style w:type="character" w:customStyle="1" w:styleId="label">
    <w:name w:val="label"/>
    <w:basedOn w:val="DefaultParagraphFont"/>
    <w:uiPriority w:val="99"/>
    <w:rsid w:val="00B849FF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72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6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6ED"/>
    <w:rPr>
      <w:rFonts w:ascii="Verdana" w:hAnsi="Verdana"/>
      <w:lang w:val="nl-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6ED"/>
    <w:rPr>
      <w:rFonts w:ascii="Verdana" w:hAnsi="Verdana"/>
      <w:b/>
      <w:bCs/>
      <w:lang w:val="nl-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6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ED"/>
    <w:rPr>
      <w:rFonts w:ascii="Tahoma" w:hAnsi="Tahoma" w:cs="Tahoma"/>
      <w:sz w:val="16"/>
      <w:szCs w:val="16"/>
      <w:lang w:val="nl-NL" w:eastAsia="en-US"/>
    </w:rPr>
  </w:style>
  <w:style w:type="paragraph" w:customStyle="1" w:styleId="Cover-titel">
    <w:name w:val="Cover - titel"/>
    <w:qFormat/>
    <w:rsid w:val="00492CF1"/>
    <w:pPr>
      <w:jc w:val="right"/>
    </w:pPr>
    <w:rPr>
      <w:rFonts w:ascii="Arial" w:eastAsiaTheme="minorHAnsi" w:hAnsi="Arial" w:cstheme="minorBidi"/>
      <w:b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492CF1"/>
    <w:pPr>
      <w:spacing w:before="120"/>
      <w:jc w:val="right"/>
    </w:pPr>
    <w:rPr>
      <w:rFonts w:ascii="Arial" w:eastAsiaTheme="minorHAnsi" w:hAnsi="Arial" w:cstheme="minorBidi"/>
      <w:b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492CF1"/>
    <w:rPr>
      <w:rFonts w:ascii="Arial" w:eastAsiaTheme="minorHAnsi" w:hAnsi="Arial" w:cstheme="minorBidi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492CF1"/>
    <w:pPr>
      <w:spacing w:after="20"/>
      <w:jc w:val="right"/>
    </w:pPr>
    <w:rPr>
      <w:rFonts w:ascii="Arial" w:eastAsiaTheme="minorHAnsi" w:hAnsi="Arial" w:cstheme="minorBidi"/>
      <w:b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492CF1"/>
    <w:pPr>
      <w:jc w:val="right"/>
    </w:pPr>
    <w:rPr>
      <w:rFonts w:ascii="Arial" w:eastAsiaTheme="minorHAnsi" w:hAnsi="Arial" w:cstheme="minorBidi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492CF1"/>
    <w:pPr>
      <w:spacing w:after="200" w:line="276" w:lineRule="auto"/>
      <w:jc w:val="right"/>
    </w:pPr>
    <w:rPr>
      <w:rFonts w:ascii="Arial" w:eastAsiaTheme="minorHAnsi" w:hAnsi="Arial" w:cstheme="minorBidi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492CF1"/>
    <w:pPr>
      <w:jc w:val="right"/>
    </w:pPr>
    <w:rPr>
      <w:rFonts w:ascii="Arial" w:eastAsiaTheme="minorHAnsi" w:hAnsi="Arial" w:cstheme="minorBidi"/>
      <w:b/>
      <w:color w:val="373737"/>
      <w:sz w:val="18"/>
      <w:szCs w:val="19"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7E44E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44E2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A6B6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6B6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BE" w:eastAsia="nl-BE"/>
    </w:rPr>
  </w:style>
  <w:style w:type="paragraph" w:styleId="TOCHeading">
    <w:name w:val="TOC Heading"/>
    <w:basedOn w:val="Heading1"/>
    <w:next w:val="Normal"/>
    <w:uiPriority w:val="39"/>
    <w:unhideWhenUsed/>
    <w:qFormat/>
    <w:rsid w:val="00466EA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kern w:val="0"/>
      <w:szCs w:val="32"/>
      <w:lang w:val="en-GB" w:eastAsia="en-GB"/>
    </w:rPr>
  </w:style>
  <w:style w:type="table" w:styleId="GridTable4">
    <w:name w:val="Grid Table 4"/>
    <w:basedOn w:val="TableNormal"/>
    <w:uiPriority w:val="49"/>
    <w:rsid w:val="00C467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C4672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5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98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66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7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62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3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8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34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4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98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2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5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09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7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2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88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60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9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00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597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37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qafox.com/selenium-c-sharp-adding-chrome-driver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ambdatest.com/blog/scraping-dynamic-web-pag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romedriver.chromium.org/downloads" TargetMode="External"/><Relationship Id="rId20" Type="http://schemas.openxmlformats.org/officeDocument/2006/relationships/hyperlink" Target="https://thomasmore.instructure.com/courses/19824/pages/video-dutch-from-stocklister-base-to-stocklister-semicomplete?module_item_id=119897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ambdatest.com/blog/scraping-dynamic-web-page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3363106/a-project-with-an-output-type-of-class-library-cannot-be-started-directl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ystifying-khorana-6156c2.netlify.app/programming/csharp/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el\Downloads\Werkstuksjabloo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3EF3F-9653-42E7-8CA3-76D97D7B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WerkstuksjabloonV2.dotx</Template>
  <TotalTime>1482</TotalTime>
  <Pages>9</Pages>
  <Words>1301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christel</dc:creator>
  <cp:keywords/>
  <cp:lastModifiedBy>Tim Grevendonk</cp:lastModifiedBy>
  <cp:revision>21</cp:revision>
  <cp:lastPrinted>2001-11-19T00:17:00Z</cp:lastPrinted>
  <dcterms:created xsi:type="dcterms:W3CDTF">2021-11-18T18:27:00Z</dcterms:created>
  <dcterms:modified xsi:type="dcterms:W3CDTF">2021-12-15T10:46:00Z</dcterms:modified>
</cp:coreProperties>
</file>